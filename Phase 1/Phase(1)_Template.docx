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Bidi" w:hAnsiTheme="majorBidi" w:cstheme="majorBidi"/>
          <w:b/>
          <w:bCs/>
          <w:sz w:val="28"/>
          <w:szCs w:val="28"/>
        </w:rPr>
        <w:id w:val="1501617673"/>
        <w:placeholder>
          <w:docPart w:val="06DBB9FF8C9B4E7DA3FE863532309045"/>
        </w:placeholder>
      </w:sdtPr>
      <w:sdtEndPr/>
      <w:sdtContent>
        <w:sdt>
          <w:sdtPr>
            <w:rPr>
              <w:rFonts w:asciiTheme="majorBidi" w:hAnsiTheme="majorBidi" w:cstheme="majorBidi"/>
              <w:b/>
              <w:bCs/>
              <w:sz w:val="28"/>
              <w:szCs w:val="28"/>
            </w:rPr>
            <w:id w:val="-1853787720"/>
            <w:placeholder>
              <w:docPart w:val="A77D51165D544A21A8E86419F0DDB231"/>
            </w:placeholder>
          </w:sdtPr>
          <w:sdtEndPr/>
          <w:sdtContent>
            <w:p w:rsidR="00064C32" w:rsidRDefault="00C07B46" w:rsidP="00C07B46">
              <w:pPr>
                <w:pStyle w:val="NoSpacing"/>
                <w:spacing w:line="360" w:lineRule="auto"/>
                <w:jc w:val="center"/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</w:pPr>
              <w:r w:rsidRPr="00C07B46">
                <w:rPr>
                  <w:rFonts w:asciiTheme="majorBidi" w:hAnsiTheme="majorBidi" w:cstheme="majorBidi"/>
                  <w:b/>
                  <w:bCs/>
                  <w:sz w:val="28"/>
                  <w:szCs w:val="28"/>
                  <w:highlight w:val="yellow"/>
                </w:rPr>
                <w:t>Group #</w:t>
              </w:r>
            </w:p>
          </w:sdtContent>
        </w:sdt>
      </w:sdtContent>
    </w:sdt>
    <w:p w:rsidR="00313610" w:rsidRDefault="00313610" w:rsidP="00313610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13610" w:rsidRDefault="00313610" w:rsidP="00313610">
      <w:pPr>
        <w:pStyle w:val="NoSpacing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313610" w:rsidRDefault="00313610" w:rsidP="00313610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13610" w:rsidRPr="001B10BF" w:rsidRDefault="00313610" w:rsidP="00313610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7ABE9F" wp14:editId="533861D3">
            <wp:extent cx="2372360" cy="2812415"/>
            <wp:effectExtent l="0" t="0" r="889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6" t="2414" r="2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C32" w:rsidRDefault="00064C32" w:rsidP="00064C3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3610" w:rsidRDefault="00C07B46" w:rsidP="002C7DC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en-MY"/>
        </w:rPr>
      </w:pPr>
      <w:r w:rsidRPr="00C07B46">
        <w:rPr>
          <w:rFonts w:ascii="Times New Roman" w:hAnsi="Times New Roman"/>
          <w:b/>
          <w:bCs/>
          <w:sz w:val="28"/>
          <w:szCs w:val="28"/>
          <w:highlight w:val="yellow"/>
          <w:lang w:val="en-MY"/>
        </w:rPr>
        <w:t>Project Idea + Number</w:t>
      </w:r>
      <w:r>
        <w:rPr>
          <w:rFonts w:ascii="Times New Roman" w:hAnsi="Times New Roman"/>
          <w:b/>
          <w:bCs/>
          <w:sz w:val="28"/>
          <w:szCs w:val="28"/>
          <w:lang w:val="en-MY"/>
        </w:rPr>
        <w:t xml:space="preserve"> </w:t>
      </w:r>
    </w:p>
    <w:p w:rsidR="00C07B46" w:rsidRDefault="00C07B46" w:rsidP="002C7DC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en-MY"/>
        </w:rPr>
      </w:pPr>
      <w:r w:rsidRPr="00C07B46">
        <w:rPr>
          <w:rFonts w:ascii="Times New Roman" w:hAnsi="Times New Roman"/>
          <w:b/>
          <w:bCs/>
          <w:sz w:val="28"/>
          <w:szCs w:val="28"/>
          <w:highlight w:val="yellow"/>
          <w:lang w:val="en-MY"/>
        </w:rPr>
        <w:t>Phase #</w:t>
      </w:r>
      <w:r>
        <w:rPr>
          <w:rFonts w:ascii="Times New Roman" w:hAnsi="Times New Roman"/>
          <w:b/>
          <w:bCs/>
          <w:sz w:val="28"/>
          <w:szCs w:val="28"/>
          <w:lang w:val="en-MY"/>
        </w:rPr>
        <w:t xml:space="preserve"> </w:t>
      </w:r>
    </w:p>
    <w:p w:rsidR="009E373D" w:rsidRDefault="009E373D" w:rsidP="000518D5">
      <w:pPr>
        <w:pStyle w:val="Heading1"/>
        <w:numPr>
          <w:ilvl w:val="0"/>
          <w:numId w:val="0"/>
        </w:numPr>
        <w:spacing w:line="360" w:lineRule="auto"/>
        <w:jc w:val="both"/>
      </w:pPr>
    </w:p>
    <w:p w:rsidR="00C07B46" w:rsidRDefault="00C07B46" w:rsidP="00C07B46"/>
    <w:tbl>
      <w:tblPr>
        <w:tblStyle w:val="GridTable1Light"/>
        <w:tblW w:w="9737" w:type="dxa"/>
        <w:tblLook w:val="04A0" w:firstRow="1" w:lastRow="0" w:firstColumn="1" w:lastColumn="0" w:noHBand="0" w:noVBand="1"/>
      </w:tblPr>
      <w:tblGrid>
        <w:gridCol w:w="4868"/>
        <w:gridCol w:w="4869"/>
      </w:tblGrid>
      <w:tr w:rsidR="00C07B46" w:rsidTr="00C07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C07B46" w:rsidRDefault="00C07B46" w:rsidP="00C07B46">
            <w:pPr>
              <w:tabs>
                <w:tab w:val="left" w:pos="960"/>
              </w:tabs>
            </w:pPr>
            <w:r>
              <w:tab/>
              <w:t>ID</w:t>
            </w:r>
          </w:p>
        </w:tc>
        <w:tc>
          <w:tcPr>
            <w:tcW w:w="4869" w:type="dxa"/>
          </w:tcPr>
          <w:p w:rsidR="00C07B46" w:rsidRDefault="00C07B46" w:rsidP="00C07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C07B46" w:rsidTr="00C07B46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C07B46" w:rsidRDefault="00C07B46" w:rsidP="00C07B46"/>
        </w:tc>
        <w:tc>
          <w:tcPr>
            <w:tcW w:w="4869" w:type="dxa"/>
          </w:tcPr>
          <w:p w:rsidR="00C07B46" w:rsidRDefault="00C07B46" w:rsidP="00C07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B46" w:rsidTr="00C07B46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C07B46" w:rsidRDefault="00C07B46" w:rsidP="00C07B46"/>
        </w:tc>
        <w:tc>
          <w:tcPr>
            <w:tcW w:w="4869" w:type="dxa"/>
          </w:tcPr>
          <w:p w:rsidR="00C07B46" w:rsidRDefault="00C07B46" w:rsidP="00C07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B46" w:rsidTr="00C07B46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C07B46" w:rsidRDefault="00C07B46" w:rsidP="00C07B46"/>
        </w:tc>
        <w:tc>
          <w:tcPr>
            <w:tcW w:w="4869" w:type="dxa"/>
          </w:tcPr>
          <w:p w:rsidR="00C07B46" w:rsidRDefault="00C07B46" w:rsidP="00C07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B46" w:rsidTr="00C07B46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C07B46" w:rsidRDefault="00C07B46" w:rsidP="00C07B46"/>
        </w:tc>
        <w:tc>
          <w:tcPr>
            <w:tcW w:w="4869" w:type="dxa"/>
          </w:tcPr>
          <w:p w:rsidR="00C07B46" w:rsidRDefault="00C07B46" w:rsidP="00C07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B46" w:rsidRPr="00C07B46" w:rsidRDefault="00C07B46" w:rsidP="00C07B46">
      <w:pPr>
        <w:sectPr w:rsidR="00C07B46" w:rsidRPr="00C07B46" w:rsidSect="004E4637"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372C0F" w:rsidRDefault="00C07B46" w:rsidP="000518D5">
      <w:pPr>
        <w:pStyle w:val="Heading1"/>
        <w:numPr>
          <w:ilvl w:val="0"/>
          <w:numId w:val="0"/>
        </w:numPr>
        <w:spacing w:line="360" w:lineRule="auto"/>
        <w:jc w:val="both"/>
      </w:pPr>
      <w:r>
        <w:lastRenderedPageBreak/>
        <w:t xml:space="preserve">Table of Contribution </w:t>
      </w:r>
    </w:p>
    <w:p w:rsidR="000518D5" w:rsidRDefault="000518D5" w:rsidP="002C7DCF">
      <w:pPr>
        <w:spacing w:line="360" w:lineRule="auto"/>
        <w:ind w:firstLine="720"/>
        <w:jc w:val="both"/>
      </w:pPr>
    </w:p>
    <w:tbl>
      <w:tblPr>
        <w:tblStyle w:val="GridTable1Light"/>
        <w:tblpPr w:leftFromText="180" w:rightFromText="180" w:vertAnchor="text" w:horzAnchor="margin" w:tblpY="26"/>
        <w:tblW w:w="9963" w:type="dxa"/>
        <w:tblLook w:val="04A0" w:firstRow="1" w:lastRow="0" w:firstColumn="1" w:lastColumn="0" w:noHBand="0" w:noVBand="1"/>
      </w:tblPr>
      <w:tblGrid>
        <w:gridCol w:w="1776"/>
        <w:gridCol w:w="3001"/>
        <w:gridCol w:w="5186"/>
      </w:tblGrid>
      <w:tr w:rsidR="00C07B46" w:rsidTr="00C07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07B46" w:rsidRDefault="00C07B46" w:rsidP="00C07B46">
            <w:pPr>
              <w:tabs>
                <w:tab w:val="left" w:pos="960"/>
              </w:tabs>
              <w:jc w:val="center"/>
            </w:pPr>
            <w:r>
              <w:t>ID</w:t>
            </w:r>
          </w:p>
        </w:tc>
        <w:tc>
          <w:tcPr>
            <w:tcW w:w="0" w:type="auto"/>
          </w:tcPr>
          <w:p w:rsidR="00C07B46" w:rsidRDefault="00C07B46" w:rsidP="00C07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:rsidR="00C07B46" w:rsidRDefault="00C07B46" w:rsidP="00C07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Done</w:t>
            </w:r>
          </w:p>
        </w:tc>
      </w:tr>
      <w:tr w:rsidR="00C07B46" w:rsidTr="00C07B46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07B46" w:rsidRDefault="00C07B46" w:rsidP="00C07B46"/>
        </w:tc>
        <w:tc>
          <w:tcPr>
            <w:tcW w:w="0" w:type="auto"/>
          </w:tcPr>
          <w:p w:rsidR="00C07B46" w:rsidRDefault="00C07B46" w:rsidP="00C07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07B46" w:rsidRDefault="00C07B46" w:rsidP="00C07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B46" w:rsidTr="00C07B46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07B46" w:rsidRDefault="00C07B46" w:rsidP="00C07B46"/>
        </w:tc>
        <w:tc>
          <w:tcPr>
            <w:tcW w:w="0" w:type="auto"/>
          </w:tcPr>
          <w:p w:rsidR="00C07B46" w:rsidRDefault="00C07B46" w:rsidP="00C07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07B46" w:rsidRDefault="00C07B46" w:rsidP="00C07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B46" w:rsidTr="00C07B46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07B46" w:rsidRDefault="00C07B46" w:rsidP="00C07B46"/>
        </w:tc>
        <w:tc>
          <w:tcPr>
            <w:tcW w:w="0" w:type="auto"/>
          </w:tcPr>
          <w:p w:rsidR="00C07B46" w:rsidRDefault="00C07B46" w:rsidP="00C07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07B46" w:rsidRDefault="00C07B46" w:rsidP="00C07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B46" w:rsidTr="00C07B46">
        <w:trPr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07B46" w:rsidRDefault="00C07B46" w:rsidP="00C07B46"/>
        </w:tc>
        <w:tc>
          <w:tcPr>
            <w:tcW w:w="0" w:type="auto"/>
          </w:tcPr>
          <w:p w:rsidR="00C07B46" w:rsidRDefault="00C07B46" w:rsidP="00C07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07B46" w:rsidRDefault="00C07B46" w:rsidP="00C07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5ADF" w:rsidRDefault="00C85ADF" w:rsidP="00A15D5A">
      <w:pPr>
        <w:spacing w:line="360" w:lineRule="auto"/>
        <w:ind w:firstLine="720"/>
        <w:jc w:val="both"/>
      </w:pPr>
    </w:p>
    <w:p w:rsidR="00D379CE" w:rsidRDefault="00060BCD" w:rsidP="00C07B46">
      <w:pPr>
        <w:spacing w:line="360" w:lineRule="auto"/>
        <w:ind w:firstLine="720"/>
        <w:jc w:val="both"/>
      </w:pPr>
      <w:r>
        <w:t xml:space="preserve"> </w:t>
      </w:r>
    </w:p>
    <w:p w:rsidR="00D379CE" w:rsidRPr="00D379CE" w:rsidRDefault="00D379CE" w:rsidP="00D379CE"/>
    <w:p w:rsidR="00D379CE" w:rsidRPr="00D379CE" w:rsidRDefault="00D379CE" w:rsidP="00D379CE"/>
    <w:p w:rsidR="00D379CE" w:rsidRPr="00D379CE" w:rsidRDefault="00D379CE" w:rsidP="00D379CE"/>
    <w:p w:rsidR="00D379CE" w:rsidRPr="00D379CE" w:rsidRDefault="00D379CE" w:rsidP="00D379CE"/>
    <w:p w:rsidR="00D379CE" w:rsidRPr="00D379CE" w:rsidRDefault="00D379CE" w:rsidP="00D379CE"/>
    <w:p w:rsidR="00D379CE" w:rsidRPr="00D379CE" w:rsidRDefault="00D379CE" w:rsidP="00D379CE"/>
    <w:p w:rsidR="00D379CE" w:rsidRPr="00D379CE" w:rsidRDefault="00D379CE" w:rsidP="00D379CE"/>
    <w:p w:rsidR="00D379CE" w:rsidRDefault="00D379CE" w:rsidP="00D379CE"/>
    <w:p w:rsidR="00D379CE" w:rsidRPr="00D379CE" w:rsidRDefault="00D379CE" w:rsidP="00D379CE"/>
    <w:p w:rsidR="00D379CE" w:rsidRDefault="00D379CE" w:rsidP="00D379CE"/>
    <w:p w:rsidR="0043211C" w:rsidRPr="00D379CE" w:rsidRDefault="00D379CE" w:rsidP="00D379CE">
      <w:pPr>
        <w:tabs>
          <w:tab w:val="center" w:pos="4513"/>
        </w:tabs>
        <w:sectPr w:rsidR="0043211C" w:rsidRPr="00D379CE" w:rsidSect="004E4637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bookmarkStart w:id="0" w:name="_GoBack"/>
      <w:bookmarkEnd w:id="0"/>
    </w:p>
    <w:p w:rsidR="00C07B46" w:rsidRDefault="00C07B46" w:rsidP="00C07B46">
      <w:pPr>
        <w:pStyle w:val="Heading1"/>
        <w:numPr>
          <w:ilvl w:val="0"/>
          <w:numId w:val="22"/>
        </w:numPr>
      </w:pPr>
      <w:r>
        <w:lastRenderedPageBreak/>
        <w:t>Requirements Engineering</w:t>
      </w:r>
    </w:p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>
      <w:pPr>
        <w:pStyle w:val="Heading1"/>
        <w:numPr>
          <w:ilvl w:val="0"/>
          <w:numId w:val="22"/>
        </w:numPr>
      </w:pPr>
      <w:r>
        <w:lastRenderedPageBreak/>
        <w:t>Context Diagram</w:t>
      </w:r>
    </w:p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>
      <w:pPr>
        <w:pStyle w:val="Heading1"/>
        <w:numPr>
          <w:ilvl w:val="0"/>
          <w:numId w:val="22"/>
        </w:numPr>
      </w:pPr>
      <w:r>
        <w:lastRenderedPageBreak/>
        <w:t>Use case Diagram</w:t>
      </w:r>
    </w:p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/>
    <w:p w:rsidR="00C07B46" w:rsidRDefault="00C07B46" w:rsidP="00C07B46">
      <w:pPr>
        <w:pStyle w:val="Heading1"/>
        <w:numPr>
          <w:ilvl w:val="0"/>
          <w:numId w:val="22"/>
        </w:numPr>
      </w:pPr>
      <w:r>
        <w:lastRenderedPageBreak/>
        <w:t>Use case Scenarios</w:t>
      </w:r>
    </w:p>
    <w:p w:rsidR="00C07B46" w:rsidRPr="00C07B46" w:rsidRDefault="00C07B46" w:rsidP="00C07B46"/>
    <w:p w:rsidR="00C07B46" w:rsidRPr="00C07B46" w:rsidRDefault="00C07B46" w:rsidP="00C07B46"/>
    <w:sectPr w:rsidR="00C07B46" w:rsidRPr="00C07B46" w:rsidSect="00D379CE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EDA" w:rsidRDefault="00BD3EDA" w:rsidP="00372C0F">
      <w:pPr>
        <w:spacing w:after="0" w:line="240" w:lineRule="auto"/>
      </w:pPr>
      <w:r>
        <w:separator/>
      </w:r>
    </w:p>
  </w:endnote>
  <w:endnote w:type="continuationSeparator" w:id="0">
    <w:p w:rsidR="00BD3EDA" w:rsidRDefault="00BD3EDA" w:rsidP="00372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540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79CE" w:rsidRDefault="00D379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E4637" w:rsidRPr="004E4637" w:rsidRDefault="004E4637" w:rsidP="004E46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33974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7B94" w:rsidRDefault="005F7B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79C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F7B94" w:rsidRDefault="005F7B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EDA" w:rsidRDefault="00BD3EDA" w:rsidP="00372C0F">
      <w:pPr>
        <w:spacing w:after="0" w:line="240" w:lineRule="auto"/>
      </w:pPr>
      <w:r>
        <w:separator/>
      </w:r>
    </w:p>
  </w:footnote>
  <w:footnote w:type="continuationSeparator" w:id="0">
    <w:p w:rsidR="00BD3EDA" w:rsidRDefault="00BD3EDA" w:rsidP="00372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637" w:rsidRDefault="004E46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0195C"/>
    <w:multiLevelType w:val="hybridMultilevel"/>
    <w:tmpl w:val="3C2C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3CA3"/>
    <w:multiLevelType w:val="hybridMultilevel"/>
    <w:tmpl w:val="EAA4364C"/>
    <w:lvl w:ilvl="0" w:tplc="85B4C6F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57A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6657F0"/>
    <w:multiLevelType w:val="hybridMultilevel"/>
    <w:tmpl w:val="4A4E1C98"/>
    <w:lvl w:ilvl="0" w:tplc="22BC09A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6553B"/>
    <w:multiLevelType w:val="hybridMultilevel"/>
    <w:tmpl w:val="E02C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67F36"/>
    <w:multiLevelType w:val="hybridMultilevel"/>
    <w:tmpl w:val="08C23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4707E6"/>
    <w:multiLevelType w:val="multilevel"/>
    <w:tmpl w:val="B46C279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E6A5C7C"/>
    <w:multiLevelType w:val="hybridMultilevel"/>
    <w:tmpl w:val="30B4C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20544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405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35DA1BE7"/>
    <w:multiLevelType w:val="hybridMultilevel"/>
    <w:tmpl w:val="5DD8A028"/>
    <w:lvl w:ilvl="0" w:tplc="B5EE0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730B5"/>
    <w:multiLevelType w:val="hybridMultilevel"/>
    <w:tmpl w:val="1488EE2A"/>
    <w:lvl w:ilvl="0" w:tplc="6068EB30">
      <w:start w:val="1"/>
      <w:numFmt w:val="decimal"/>
      <w:lvlText w:val="(%1)"/>
      <w:lvlJc w:val="left"/>
      <w:pPr>
        <w:ind w:left="1090" w:hanging="3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0B58C3"/>
    <w:multiLevelType w:val="hybridMultilevel"/>
    <w:tmpl w:val="A1663EA8"/>
    <w:lvl w:ilvl="0" w:tplc="1AF81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6385D"/>
    <w:multiLevelType w:val="multilevel"/>
    <w:tmpl w:val="3028FF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3810C8E"/>
    <w:multiLevelType w:val="hybridMultilevel"/>
    <w:tmpl w:val="1B04AF9A"/>
    <w:lvl w:ilvl="0" w:tplc="85B4C6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50649"/>
    <w:multiLevelType w:val="hybridMultilevel"/>
    <w:tmpl w:val="446E92FC"/>
    <w:lvl w:ilvl="0" w:tplc="E250B8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17C84"/>
    <w:multiLevelType w:val="hybridMultilevel"/>
    <w:tmpl w:val="3056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43D63"/>
    <w:multiLevelType w:val="hybridMultilevel"/>
    <w:tmpl w:val="9500C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66110"/>
    <w:multiLevelType w:val="hybridMultilevel"/>
    <w:tmpl w:val="F33C0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4"/>
  </w:num>
  <w:num w:numId="5">
    <w:abstractNumId w:val="15"/>
  </w:num>
  <w:num w:numId="6">
    <w:abstractNumId w:val="0"/>
  </w:num>
  <w:num w:numId="7">
    <w:abstractNumId w:val="3"/>
  </w:num>
  <w:num w:numId="8">
    <w:abstractNumId w:val="13"/>
  </w:num>
  <w:num w:numId="9">
    <w:abstractNumId w:val="1"/>
  </w:num>
  <w:num w:numId="10">
    <w:abstractNumId w:val="5"/>
  </w:num>
  <w:num w:numId="11">
    <w:abstractNumId w:val="9"/>
  </w:num>
  <w:num w:numId="12">
    <w:abstractNumId w:val="10"/>
  </w:num>
  <w:num w:numId="13">
    <w:abstractNumId w:val="17"/>
  </w:num>
  <w:num w:numId="14">
    <w:abstractNumId w:val="16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4"/>
  </w:num>
  <w:num w:numId="18">
    <w:abstractNumId w:val="8"/>
  </w:num>
  <w:num w:numId="19">
    <w:abstractNumId w:val="2"/>
  </w:num>
  <w:num w:numId="20">
    <w:abstractNumId w:val="8"/>
  </w:num>
  <w:num w:numId="21">
    <w:abstractNumId w:val="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B8"/>
    <w:rsid w:val="00000F48"/>
    <w:rsid w:val="000067DE"/>
    <w:rsid w:val="00014BE3"/>
    <w:rsid w:val="000264FB"/>
    <w:rsid w:val="000328AC"/>
    <w:rsid w:val="00032905"/>
    <w:rsid w:val="00043EBB"/>
    <w:rsid w:val="000470B0"/>
    <w:rsid w:val="0004741E"/>
    <w:rsid w:val="00050C9C"/>
    <w:rsid w:val="000518D5"/>
    <w:rsid w:val="00055F30"/>
    <w:rsid w:val="000573AE"/>
    <w:rsid w:val="00060BCD"/>
    <w:rsid w:val="00064C32"/>
    <w:rsid w:val="00074C63"/>
    <w:rsid w:val="0008353C"/>
    <w:rsid w:val="0009040F"/>
    <w:rsid w:val="000A3EAA"/>
    <w:rsid w:val="000B7135"/>
    <w:rsid w:val="000C0A20"/>
    <w:rsid w:val="000C7CC2"/>
    <w:rsid w:val="000D6144"/>
    <w:rsid w:val="001023B8"/>
    <w:rsid w:val="00107826"/>
    <w:rsid w:val="00121B51"/>
    <w:rsid w:val="001264AB"/>
    <w:rsid w:val="001615E8"/>
    <w:rsid w:val="0017241D"/>
    <w:rsid w:val="0017295A"/>
    <w:rsid w:val="00190564"/>
    <w:rsid w:val="001A1647"/>
    <w:rsid w:val="001A2C6B"/>
    <w:rsid w:val="001A334F"/>
    <w:rsid w:val="001A3422"/>
    <w:rsid w:val="001B7185"/>
    <w:rsid w:val="001C41F2"/>
    <w:rsid w:val="001C536A"/>
    <w:rsid w:val="001F1D04"/>
    <w:rsid w:val="001F2748"/>
    <w:rsid w:val="00200B30"/>
    <w:rsid w:val="00201EB1"/>
    <w:rsid w:val="0020613F"/>
    <w:rsid w:val="002162AB"/>
    <w:rsid w:val="002233D6"/>
    <w:rsid w:val="00223E83"/>
    <w:rsid w:val="0022594E"/>
    <w:rsid w:val="00235817"/>
    <w:rsid w:val="00235E82"/>
    <w:rsid w:val="002459C3"/>
    <w:rsid w:val="00257C89"/>
    <w:rsid w:val="00264157"/>
    <w:rsid w:val="0027679B"/>
    <w:rsid w:val="0028442E"/>
    <w:rsid w:val="002A7C44"/>
    <w:rsid w:val="002B6849"/>
    <w:rsid w:val="002C7DCF"/>
    <w:rsid w:val="002D7AB2"/>
    <w:rsid w:val="002E7CE2"/>
    <w:rsid w:val="002F6A7C"/>
    <w:rsid w:val="00301CBC"/>
    <w:rsid w:val="0030207B"/>
    <w:rsid w:val="003043F8"/>
    <w:rsid w:val="00313487"/>
    <w:rsid w:val="00313610"/>
    <w:rsid w:val="0032437E"/>
    <w:rsid w:val="0032481E"/>
    <w:rsid w:val="0033431A"/>
    <w:rsid w:val="00336AE8"/>
    <w:rsid w:val="00344460"/>
    <w:rsid w:val="00355D6A"/>
    <w:rsid w:val="003573FE"/>
    <w:rsid w:val="00367B53"/>
    <w:rsid w:val="00372C0F"/>
    <w:rsid w:val="00383DEA"/>
    <w:rsid w:val="00391B01"/>
    <w:rsid w:val="003963CF"/>
    <w:rsid w:val="003972F5"/>
    <w:rsid w:val="003B1BB1"/>
    <w:rsid w:val="003C4F92"/>
    <w:rsid w:val="003C6577"/>
    <w:rsid w:val="003D49F9"/>
    <w:rsid w:val="003E0454"/>
    <w:rsid w:val="00406915"/>
    <w:rsid w:val="00406AF2"/>
    <w:rsid w:val="00416247"/>
    <w:rsid w:val="004170F9"/>
    <w:rsid w:val="00425C70"/>
    <w:rsid w:val="0043211C"/>
    <w:rsid w:val="0044648D"/>
    <w:rsid w:val="00446BFF"/>
    <w:rsid w:val="00447E71"/>
    <w:rsid w:val="00451088"/>
    <w:rsid w:val="00452308"/>
    <w:rsid w:val="004857CB"/>
    <w:rsid w:val="004A2954"/>
    <w:rsid w:val="004A42CB"/>
    <w:rsid w:val="004A700F"/>
    <w:rsid w:val="004B550A"/>
    <w:rsid w:val="004C0718"/>
    <w:rsid w:val="004D072B"/>
    <w:rsid w:val="004D6F11"/>
    <w:rsid w:val="004E0C29"/>
    <w:rsid w:val="004E4637"/>
    <w:rsid w:val="004E6B78"/>
    <w:rsid w:val="0050266E"/>
    <w:rsid w:val="00505272"/>
    <w:rsid w:val="00515282"/>
    <w:rsid w:val="0051535A"/>
    <w:rsid w:val="0053348B"/>
    <w:rsid w:val="005363A0"/>
    <w:rsid w:val="005416D8"/>
    <w:rsid w:val="00554C8D"/>
    <w:rsid w:val="005574A3"/>
    <w:rsid w:val="005628B7"/>
    <w:rsid w:val="00562B7E"/>
    <w:rsid w:val="005662AC"/>
    <w:rsid w:val="00573C5A"/>
    <w:rsid w:val="00574806"/>
    <w:rsid w:val="005A3658"/>
    <w:rsid w:val="005A3E0A"/>
    <w:rsid w:val="005A5053"/>
    <w:rsid w:val="005B366A"/>
    <w:rsid w:val="005B74BA"/>
    <w:rsid w:val="005C317E"/>
    <w:rsid w:val="005C3BB7"/>
    <w:rsid w:val="005D4E6A"/>
    <w:rsid w:val="005D7AA1"/>
    <w:rsid w:val="005E1F40"/>
    <w:rsid w:val="005F2400"/>
    <w:rsid w:val="005F4CAE"/>
    <w:rsid w:val="005F7B94"/>
    <w:rsid w:val="00600A23"/>
    <w:rsid w:val="006123C6"/>
    <w:rsid w:val="00633088"/>
    <w:rsid w:val="0064555E"/>
    <w:rsid w:val="00664DCB"/>
    <w:rsid w:val="00670BE6"/>
    <w:rsid w:val="006713E7"/>
    <w:rsid w:val="00677A87"/>
    <w:rsid w:val="006862D9"/>
    <w:rsid w:val="006A02DA"/>
    <w:rsid w:val="006B72AB"/>
    <w:rsid w:val="006C0AE4"/>
    <w:rsid w:val="006D0DE7"/>
    <w:rsid w:val="006D24CC"/>
    <w:rsid w:val="006D5516"/>
    <w:rsid w:val="006E07EE"/>
    <w:rsid w:val="006E0A00"/>
    <w:rsid w:val="006E218B"/>
    <w:rsid w:val="006E3BEF"/>
    <w:rsid w:val="006F6555"/>
    <w:rsid w:val="00736DC2"/>
    <w:rsid w:val="00740F3F"/>
    <w:rsid w:val="007452D8"/>
    <w:rsid w:val="00750375"/>
    <w:rsid w:val="00755B25"/>
    <w:rsid w:val="00757548"/>
    <w:rsid w:val="00781523"/>
    <w:rsid w:val="00785AC3"/>
    <w:rsid w:val="007A148C"/>
    <w:rsid w:val="007A1D86"/>
    <w:rsid w:val="007A432F"/>
    <w:rsid w:val="007A605F"/>
    <w:rsid w:val="007C6354"/>
    <w:rsid w:val="007F466D"/>
    <w:rsid w:val="0080643A"/>
    <w:rsid w:val="008225FE"/>
    <w:rsid w:val="008242CC"/>
    <w:rsid w:val="0083194A"/>
    <w:rsid w:val="00855430"/>
    <w:rsid w:val="0085566B"/>
    <w:rsid w:val="00856524"/>
    <w:rsid w:val="0087573C"/>
    <w:rsid w:val="008776DA"/>
    <w:rsid w:val="00881A36"/>
    <w:rsid w:val="00895339"/>
    <w:rsid w:val="00896D71"/>
    <w:rsid w:val="008B366C"/>
    <w:rsid w:val="008C3E09"/>
    <w:rsid w:val="008D0CD5"/>
    <w:rsid w:val="008D42FF"/>
    <w:rsid w:val="00904ADF"/>
    <w:rsid w:val="00905022"/>
    <w:rsid w:val="00925324"/>
    <w:rsid w:val="00935357"/>
    <w:rsid w:val="00940A9C"/>
    <w:rsid w:val="00947004"/>
    <w:rsid w:val="00961A6F"/>
    <w:rsid w:val="00963934"/>
    <w:rsid w:val="009859D2"/>
    <w:rsid w:val="00997672"/>
    <w:rsid w:val="009A77C3"/>
    <w:rsid w:val="009B2AD1"/>
    <w:rsid w:val="009C5E51"/>
    <w:rsid w:val="009C7CA4"/>
    <w:rsid w:val="009C7CB5"/>
    <w:rsid w:val="009D2726"/>
    <w:rsid w:val="009D4F92"/>
    <w:rsid w:val="009D53F3"/>
    <w:rsid w:val="009E01C4"/>
    <w:rsid w:val="009E373D"/>
    <w:rsid w:val="009E522E"/>
    <w:rsid w:val="009F1467"/>
    <w:rsid w:val="009F1FFC"/>
    <w:rsid w:val="009F4AF1"/>
    <w:rsid w:val="00A127F2"/>
    <w:rsid w:val="00A12D36"/>
    <w:rsid w:val="00A15D5A"/>
    <w:rsid w:val="00A24291"/>
    <w:rsid w:val="00A3496F"/>
    <w:rsid w:val="00A40B6F"/>
    <w:rsid w:val="00A43CC8"/>
    <w:rsid w:val="00A52B41"/>
    <w:rsid w:val="00A7014A"/>
    <w:rsid w:val="00A92EB5"/>
    <w:rsid w:val="00A96EE4"/>
    <w:rsid w:val="00AA469B"/>
    <w:rsid w:val="00AB0999"/>
    <w:rsid w:val="00AC22B8"/>
    <w:rsid w:val="00AD497C"/>
    <w:rsid w:val="00AD769A"/>
    <w:rsid w:val="00AE06A1"/>
    <w:rsid w:val="00AF2BBB"/>
    <w:rsid w:val="00AF44FB"/>
    <w:rsid w:val="00AF638F"/>
    <w:rsid w:val="00B02A69"/>
    <w:rsid w:val="00B10378"/>
    <w:rsid w:val="00B17461"/>
    <w:rsid w:val="00B41CCE"/>
    <w:rsid w:val="00B45DEA"/>
    <w:rsid w:val="00B67357"/>
    <w:rsid w:val="00B74978"/>
    <w:rsid w:val="00BA3C10"/>
    <w:rsid w:val="00BB1B1D"/>
    <w:rsid w:val="00BB3361"/>
    <w:rsid w:val="00BC0511"/>
    <w:rsid w:val="00BC0F9E"/>
    <w:rsid w:val="00BD3EDA"/>
    <w:rsid w:val="00BF6D93"/>
    <w:rsid w:val="00C010B9"/>
    <w:rsid w:val="00C07B46"/>
    <w:rsid w:val="00C12C08"/>
    <w:rsid w:val="00C142CF"/>
    <w:rsid w:val="00C1738D"/>
    <w:rsid w:val="00C351CF"/>
    <w:rsid w:val="00C35851"/>
    <w:rsid w:val="00C47CC9"/>
    <w:rsid w:val="00C53146"/>
    <w:rsid w:val="00C613AB"/>
    <w:rsid w:val="00C85ADF"/>
    <w:rsid w:val="00CA1F09"/>
    <w:rsid w:val="00CA5654"/>
    <w:rsid w:val="00CC2B2A"/>
    <w:rsid w:val="00CE0AE7"/>
    <w:rsid w:val="00CF395C"/>
    <w:rsid w:val="00D115A9"/>
    <w:rsid w:val="00D15237"/>
    <w:rsid w:val="00D2400A"/>
    <w:rsid w:val="00D379CE"/>
    <w:rsid w:val="00D52B31"/>
    <w:rsid w:val="00D610EE"/>
    <w:rsid w:val="00D61771"/>
    <w:rsid w:val="00D61C37"/>
    <w:rsid w:val="00D826EB"/>
    <w:rsid w:val="00D8764C"/>
    <w:rsid w:val="00D95579"/>
    <w:rsid w:val="00DA3724"/>
    <w:rsid w:val="00DA3972"/>
    <w:rsid w:val="00DA6AB0"/>
    <w:rsid w:val="00DC00F9"/>
    <w:rsid w:val="00DD76F9"/>
    <w:rsid w:val="00DE0CDE"/>
    <w:rsid w:val="00DF3017"/>
    <w:rsid w:val="00DF5A2E"/>
    <w:rsid w:val="00E07FA5"/>
    <w:rsid w:val="00E14C13"/>
    <w:rsid w:val="00E274F5"/>
    <w:rsid w:val="00E33CDD"/>
    <w:rsid w:val="00E36BDA"/>
    <w:rsid w:val="00E457D9"/>
    <w:rsid w:val="00E55855"/>
    <w:rsid w:val="00E74613"/>
    <w:rsid w:val="00E94CC6"/>
    <w:rsid w:val="00EB1C3C"/>
    <w:rsid w:val="00EB30B8"/>
    <w:rsid w:val="00EC04D9"/>
    <w:rsid w:val="00EC3147"/>
    <w:rsid w:val="00EC4C1B"/>
    <w:rsid w:val="00ED4174"/>
    <w:rsid w:val="00EF0EB9"/>
    <w:rsid w:val="00EF7E58"/>
    <w:rsid w:val="00F26943"/>
    <w:rsid w:val="00F45C65"/>
    <w:rsid w:val="00F52494"/>
    <w:rsid w:val="00F61C1B"/>
    <w:rsid w:val="00F67EB7"/>
    <w:rsid w:val="00F741DB"/>
    <w:rsid w:val="00F76929"/>
    <w:rsid w:val="00F83E33"/>
    <w:rsid w:val="00F9156E"/>
    <w:rsid w:val="00F91D3C"/>
    <w:rsid w:val="00F92F49"/>
    <w:rsid w:val="00F93D80"/>
    <w:rsid w:val="00F966EE"/>
    <w:rsid w:val="00F97F8C"/>
    <w:rsid w:val="00FA33E2"/>
    <w:rsid w:val="00FC6633"/>
    <w:rsid w:val="00FC668E"/>
    <w:rsid w:val="00FE3859"/>
    <w:rsid w:val="00FE3B1F"/>
    <w:rsid w:val="00FF0ED1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D4B900-D097-440C-83E6-AE793883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2B8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2D9"/>
    <w:pPr>
      <w:keepNext/>
      <w:keepLines/>
      <w:numPr>
        <w:numId w:val="2"/>
      </w:numPr>
      <w:spacing w:before="240" w:after="0"/>
      <w:ind w:left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A2E"/>
    <w:pPr>
      <w:keepNext/>
      <w:keepLines/>
      <w:numPr>
        <w:ilvl w:val="1"/>
        <w:numId w:val="2"/>
      </w:numPr>
      <w:spacing w:before="120" w:after="120" w:line="24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2B8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C0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C0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C0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C0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C0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C0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C0F"/>
  </w:style>
  <w:style w:type="paragraph" w:styleId="Footer">
    <w:name w:val="footer"/>
    <w:basedOn w:val="Normal"/>
    <w:link w:val="FooterChar"/>
    <w:uiPriority w:val="99"/>
    <w:unhideWhenUsed/>
    <w:rsid w:val="00372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C0F"/>
  </w:style>
  <w:style w:type="character" w:customStyle="1" w:styleId="Heading1Char">
    <w:name w:val="Heading 1 Char"/>
    <w:basedOn w:val="DefaultParagraphFont"/>
    <w:link w:val="Heading1"/>
    <w:uiPriority w:val="9"/>
    <w:rsid w:val="006862D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5A2E"/>
    <w:rPr>
      <w:rFonts w:asciiTheme="majorBidi" w:eastAsiaTheme="majorEastAsia" w:hAnsiTheme="majorBid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2B8"/>
    <w:rPr>
      <w:rFonts w:asciiTheme="majorBidi" w:eastAsiaTheme="majorEastAsia" w:hAnsiTheme="majorBid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C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C0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C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C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C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C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72C0F"/>
    <w:pPr>
      <w:ind w:left="720"/>
      <w:contextualSpacing/>
    </w:pPr>
  </w:style>
  <w:style w:type="character" w:customStyle="1" w:styleId="searchhighlight">
    <w:name w:val="searchhighlight"/>
    <w:basedOn w:val="DefaultParagraphFont"/>
    <w:rsid w:val="00372C0F"/>
  </w:style>
  <w:style w:type="paragraph" w:customStyle="1" w:styleId="epubparanoind">
    <w:name w:val="epub__para_no_ind"/>
    <w:basedOn w:val="Normal"/>
    <w:rsid w:val="00372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A77C3"/>
    <w:pPr>
      <w:spacing w:after="200" w:line="240" w:lineRule="auto"/>
    </w:pPr>
    <w:rPr>
      <w:iCs/>
      <w:sz w:val="20"/>
      <w:szCs w:val="18"/>
    </w:rPr>
  </w:style>
  <w:style w:type="paragraph" w:styleId="NormalWeb">
    <w:name w:val="Normal (Web)"/>
    <w:basedOn w:val="Normal"/>
    <w:uiPriority w:val="99"/>
    <w:unhideWhenUsed/>
    <w:rsid w:val="00AC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AC22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064C32"/>
  </w:style>
  <w:style w:type="paragraph" w:styleId="NoSpacing">
    <w:name w:val="No Spacing"/>
    <w:link w:val="NoSpacingChar"/>
    <w:uiPriority w:val="1"/>
    <w:qFormat/>
    <w:rsid w:val="00064C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4C32"/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064C32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064C32"/>
    <w:pPr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064C3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64C3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D7AB2"/>
    <w:pPr>
      <w:spacing w:before="120" w:after="120" w:line="240" w:lineRule="auto"/>
    </w:pPr>
  </w:style>
  <w:style w:type="table" w:styleId="TableGrid">
    <w:name w:val="Table Grid"/>
    <w:basedOn w:val="TableNormal"/>
    <w:uiPriority w:val="39"/>
    <w:rsid w:val="005E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4A42CB"/>
  </w:style>
  <w:style w:type="character" w:customStyle="1" w:styleId="mo">
    <w:name w:val="mo"/>
    <w:basedOn w:val="DefaultParagraphFont"/>
    <w:rsid w:val="004A42CB"/>
  </w:style>
  <w:style w:type="character" w:customStyle="1" w:styleId="mn">
    <w:name w:val="mn"/>
    <w:basedOn w:val="DefaultParagraphFont"/>
    <w:rsid w:val="004A42CB"/>
  </w:style>
  <w:style w:type="paragraph" w:customStyle="1" w:styleId="Table">
    <w:name w:val="Table"/>
    <w:basedOn w:val="Normal"/>
    <w:rsid w:val="001F2748"/>
    <w:pPr>
      <w:spacing w:after="0" w:line="220" w:lineRule="exact"/>
    </w:pPr>
    <w:rPr>
      <w:rFonts w:ascii="Times New Roman" w:eastAsia="Times New Roman" w:hAnsi="Times New Roman" w:cs="Times New Roman"/>
      <w:sz w:val="18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27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2748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2748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B17461"/>
  </w:style>
  <w:style w:type="paragraph" w:styleId="BalloonText">
    <w:name w:val="Balloon Text"/>
    <w:basedOn w:val="Normal"/>
    <w:link w:val="BalloonTextChar"/>
    <w:uiPriority w:val="99"/>
    <w:semiHidden/>
    <w:unhideWhenUsed/>
    <w:rsid w:val="002767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79B"/>
    <w:rPr>
      <w:rFonts w:ascii="Segoe UI" w:hAnsi="Segoe UI" w:cs="Segoe UI"/>
      <w:sz w:val="18"/>
      <w:szCs w:val="18"/>
    </w:rPr>
  </w:style>
  <w:style w:type="paragraph" w:customStyle="1" w:styleId="BodyFirst">
    <w:name w:val="Body First"/>
    <w:basedOn w:val="Normal"/>
    <w:next w:val="BodyText"/>
    <w:link w:val="BodyFirstChar"/>
    <w:rsid w:val="00313610"/>
    <w:pPr>
      <w:spacing w:after="120" w:line="360" w:lineRule="auto"/>
    </w:pPr>
    <w:rPr>
      <w:rFonts w:ascii="Times" w:eastAsia="Times New Roman" w:hAnsi="Times" w:cs="Times New Roman"/>
      <w:kern w:val="22"/>
      <w:sz w:val="22"/>
      <w:szCs w:val="20"/>
      <w:lang w:val="en-GB" w:eastAsia="en-GB"/>
    </w:rPr>
  </w:style>
  <w:style w:type="paragraph" w:customStyle="1" w:styleId="Unnumbered1">
    <w:name w:val="Unnumbered 1"/>
    <w:basedOn w:val="Heading1"/>
    <w:next w:val="BodyFirst"/>
    <w:rsid w:val="00313610"/>
    <w:pPr>
      <w:keepLines w:val="0"/>
      <w:pageBreakBefore/>
      <w:numPr>
        <w:numId w:val="0"/>
      </w:numPr>
      <w:spacing w:after="180" w:line="360" w:lineRule="auto"/>
    </w:pPr>
    <w:rPr>
      <w:rFonts w:eastAsia="Times New Roman" w:cs="Times New Roman"/>
      <w:kern w:val="28"/>
      <w:szCs w:val="20"/>
      <w:lang w:val="en-GB" w:eastAsia="en-GB"/>
    </w:rPr>
  </w:style>
  <w:style w:type="character" w:customStyle="1" w:styleId="BodyFirstChar">
    <w:name w:val="Body First Char"/>
    <w:link w:val="BodyFirst"/>
    <w:locked/>
    <w:rsid w:val="00313610"/>
    <w:rPr>
      <w:rFonts w:ascii="Times" w:eastAsia="Times New Roman" w:hAnsi="Times" w:cs="Times New Roman"/>
      <w:kern w:val="22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3136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3610"/>
    <w:rPr>
      <w:rFonts w:asciiTheme="majorBidi" w:hAnsiTheme="majorBidi"/>
      <w:sz w:val="24"/>
    </w:rPr>
  </w:style>
  <w:style w:type="paragraph" w:styleId="Title">
    <w:name w:val="Title"/>
    <w:basedOn w:val="Normal"/>
    <w:link w:val="TitleChar"/>
    <w:qFormat/>
    <w:rsid w:val="00313610"/>
    <w:pPr>
      <w:tabs>
        <w:tab w:val="center" w:pos="4153"/>
        <w:tab w:val="left" w:pos="6324"/>
      </w:tabs>
      <w:spacing w:before="480" w:after="480" w:line="360" w:lineRule="auto"/>
      <w:jc w:val="center"/>
      <w:outlineLvl w:val="0"/>
    </w:pPr>
    <w:rPr>
      <w:rFonts w:ascii="Times" w:eastAsia="Times New Roman" w:hAnsi="Times" w:cs="Times New Roman"/>
      <w:b/>
      <w:kern w:val="28"/>
      <w:sz w:val="36"/>
      <w:szCs w:val="20"/>
      <w:lang w:val="en-GB" w:eastAsia="en-GB"/>
    </w:rPr>
  </w:style>
  <w:style w:type="character" w:customStyle="1" w:styleId="TitleChar">
    <w:name w:val="Title Char"/>
    <w:basedOn w:val="DefaultParagraphFont"/>
    <w:link w:val="Title"/>
    <w:rsid w:val="00313610"/>
    <w:rPr>
      <w:rFonts w:ascii="Times" w:eastAsia="Times New Roman" w:hAnsi="Times" w:cs="Times New Roman"/>
      <w:b/>
      <w:kern w:val="28"/>
      <w:sz w:val="36"/>
      <w:szCs w:val="20"/>
      <w:lang w:val="en-GB" w:eastAsia="en-GB"/>
    </w:rPr>
  </w:style>
  <w:style w:type="paragraph" w:styleId="ListBullet">
    <w:name w:val="List Bullet"/>
    <w:basedOn w:val="Normal"/>
    <w:autoRedefine/>
    <w:semiHidden/>
    <w:unhideWhenUsed/>
    <w:rsid w:val="00740F3F"/>
    <w:pPr>
      <w:tabs>
        <w:tab w:val="left" w:pos="709"/>
      </w:tabs>
      <w:spacing w:before="120" w:after="0" w:line="360" w:lineRule="auto"/>
    </w:pPr>
    <w:rPr>
      <w:rFonts w:ascii="Times" w:eastAsia="Times New Roman" w:hAnsi="Times" w:cs="Times New Roman"/>
      <w:kern w:val="22"/>
      <w:sz w:val="22"/>
      <w:szCs w:val="20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C7DCF"/>
    <w:rPr>
      <w:color w:val="808080"/>
    </w:rPr>
  </w:style>
  <w:style w:type="table" w:styleId="GridTable1Light">
    <w:name w:val="Grid Table 1 Light"/>
    <w:basedOn w:val="TableNormal"/>
    <w:uiPriority w:val="46"/>
    <w:rsid w:val="00C07B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hadeer.mobasher\Desktop\MSc_Final-Thesis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DBB9FF8C9B4E7DA3FE86353230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CAD8C-9103-431C-85E9-09C40D824995}"/>
      </w:docPartPr>
      <w:docPartBody>
        <w:p w:rsidR="00167C0A" w:rsidRDefault="005C6115">
          <w:pPr>
            <w:pStyle w:val="06DBB9FF8C9B4E7DA3FE863532309045"/>
          </w:pPr>
          <w:r w:rsidRPr="003B6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7D51165D544A21A8E86419F0DDB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28F9F-B914-43B1-B33A-BEDB210EDC38}"/>
      </w:docPartPr>
      <w:docPartBody>
        <w:p w:rsidR="00167C0A" w:rsidRDefault="005C6115">
          <w:pPr>
            <w:pStyle w:val="A77D51165D544A21A8E86419F0DDB231"/>
          </w:pPr>
          <w:r w:rsidRPr="004B0D3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15"/>
    <w:rsid w:val="00167C0A"/>
    <w:rsid w:val="005C6115"/>
    <w:rsid w:val="0098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DBB9FF8C9B4E7DA3FE863532309045">
    <w:name w:val="06DBB9FF8C9B4E7DA3FE863532309045"/>
  </w:style>
  <w:style w:type="paragraph" w:customStyle="1" w:styleId="A77D51165D544A21A8E86419F0DDB231">
    <w:name w:val="A77D51165D544A21A8E86419F0DDB2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Zha10</b:Tag>
    <b:SourceType>ConferenceProceedings</b:SourceType>
    <b:Guid>{979BB7E1-5D95-4127-A426-C05EA6BAC7F1}</b:Guid>
    <b:Title>Cloud Computing Research and Development Trend</b:Title>
    <b:Year>2010</b:Year>
    <b:City>Sanya, Hainan, China</b:City>
    <b:ConferenceName>2nd International Conference on Future Networks</b:ConferenceName>
    <b:Author>
      <b:Author>
        <b:NameList>
          <b:Person>
            <b:Last>Zhang</b:Last>
            <b:First>S.</b:First>
          </b:Person>
          <b:Person>
            <b:Last>Zhang</b:Last>
            <b:First>S.</b:First>
          </b:Person>
          <b:Person>
            <b:Last>Chen</b:Last>
            <b:First>X.</b:First>
          </b:Person>
          <b:Person>
            <b:Last>Huo</b:Last>
            <b:First>X.</b:First>
          </b:Person>
        </b:NameList>
      </b:Author>
    </b:Author>
    <b:RefOrder>1</b:RefOrder>
  </b:Source>
  <b:Source>
    <b:Tag>Ghi10</b:Tag>
    <b:SourceType>DocumentFromInternetSite</b:SourceType>
    <b:Guid>{CD64F4F0-030D-460C-81CE-DD18046B498F}</b:Guid>
    <b:Title>Gartner: Private cloud computing plans from conference polls. MSDN Blogs</b:Title>
    <b:Year>2010</b:Year>
    <b:Month>June</b:Month>
    <b:Day>27</b:Day>
    <b:YearAccessed>2013</b:YearAccessed>
    <b:MonthAccessed>9</b:MonthAccessed>
    <b:URL>http://blogs.msdn.com/b/architectsrule/archive/2010/05/07/gartner-private-cloud-computing-plans-from-conference-polls.aspx</b:URL>
    <b:Author>
      <b:Author>
        <b:NameList>
          <b:Person>
            <b:Last>Ghinste</b:Last>
            <b:First>B.</b:First>
          </b:Person>
        </b:NameList>
      </b:Author>
    </b:Author>
    <b:RefOrder>2</b:RefOrder>
  </b:Source>
  <b:Source>
    <b:Tag>Avi10</b:Tag>
    <b:SourceType>ConferenceProceedings</b:SourceType>
    <b:Guid>{D7212F7D-80B6-417C-8A37-4D95B0CB0C08}</b:Guid>
    <b:Title>Determinating Timing Channels in Compute Clouds.</b:Title>
    <b:Year>2010</b:Year>
    <b:ConferenceName>Proceedings of the 2010 ACM Workshop on Cloud Computing Security Workshop</b:ConferenceName>
    <b:City>Chicago, Illinois, USA</b:City>
    <b:Author>
      <b:Author>
        <b:NameList>
          <b:Person>
            <b:Last>Aviram</b:Last>
            <b:First>A.</b:First>
          </b:Person>
          <b:Person>
            <b:Last>Hu</b:Last>
            <b:First>S.</b:First>
          </b:Person>
          <b:Person>
            <b:Last>Ford</b:Last>
            <b:First>B.</b:First>
          </b:Person>
          <b:Person>
            <b:Last>Gummadi</b:Last>
            <b:First>R.</b:First>
          </b:Person>
        </b:NameList>
      </b:Author>
    </b:Author>
    <b:RefOrder>3</b:RefOrder>
  </b:Source>
  <b:Source>
    <b:Tag>Bru09</b:Tag>
    <b:SourceType>Report</b:SourceType>
    <b:Guid>{585D3437-B6F7-4B65-8B4E-84485D77EFAB}</b:Guid>
    <b:Title>Security Guidance for Critical Areas of Focus in Cloud Computing V 2.1</b:Title>
    <b:Year>2009</b:Year>
    <b:Publisher>Cloud Security Alliance</b:Publisher>
    <b:Author>
      <b:Author>
        <b:NameList>
          <b:Person>
            <b:Last>Brunette</b:Last>
            <b:First>G.</b:First>
          </b:Person>
          <b:Person>
            <b:Last>Mogull</b:Last>
            <b:First>R.</b:First>
          </b:Person>
        </b:NameList>
      </b:Author>
    </b:Author>
    <b:RefOrder>4</b:RefOrder>
  </b:Source>
  <b:Source xmlns:b="http://schemas.openxmlformats.org/officeDocument/2006/bibliography">
    <b:Tag>PC52</b:Tag>
    <b:SourceType>Report</b:SourceType>
    <b:Guid>{3DCDA277-B4FA-49EC-A7B1-FF80BBBAD633}</b:Guid>
    <b:Title>Cloud Computing Benefits, Risks and Recommendations For Information Security</b:Title>
    <b:Year>2009</b:Year>
    <b:Publisher>European Network and Information Security Agency (ENISA)</b:Publisher>
    <b:Author>
      <b:Author>
        <b:NameList>
          <b:Person>
            <b:Last>Cattedu</b:Last>
            <b:First>D.</b:First>
          </b:Person>
          <b:Person>
            <b:Last>Hogben</b:Last>
            <b:First>G.</b:First>
          </b:Person>
        </b:NameList>
      </b:Author>
    </b:Author>
    <b:RefOrder>5</b:RefOrder>
  </b:Source>
  <b:Source>
    <b:Tag>DS4</b:Tag>
    <b:SourceType>JournalArticle</b:SourceType>
    <b:Guid>{84BCFE58-ED88-4557-9BC7-EBCAC9520A39}</b:Guid>
    <b:Title>Enhance data security of private cloud using encryption scheme with RBAC</b:Title>
    <b:Year>2014</b:Year>
    <b:Pages>7330 - 7337</b:Pages>
    <b:JournalName>International Journal of Advanced Research in Computer and Communication Engineering</b:JournalName>
    <b:Volume>3</b:Volume>
    <b:Issue>6</b:Issue>
    <b:Author>
      <b:Author>
        <b:NameList>
          <b:Person>
            <b:Last>Rani</b:Last>
            <b:First>Dimpi</b:First>
          </b:Person>
          <b:Person>
            <b:Last>Ranjan</b:Last>
            <b:First>Rajiv</b:First>
            <b:Middle>Kumar</b:Middle>
          </b:Person>
        </b:NameList>
      </b:Author>
    </b:Author>
    <b:RefOrder>6</b:RefOrder>
  </b:Source>
  <b:Source>
    <b:Tag>DS6</b:Tag>
    <b:SourceType>JournalArticle</b:SourceType>
    <b:Guid>{D09DDB6F-6D5E-499D-AF93-77088E12D3E9}</b:Guid>
    <b:Title>A  Survey on Data Integrity of Cloud Storage in Cloud Computing</b:Title>
    <b:Year>2014</b:Year>
    <b:JournalName>International Journal of Advance Foundation and Research in Computer</b:JournalName>
    <b:Pages>58-65</b:Pages>
    <b:Volume>1</b:Volume>
    <b:Issue>2</b:Issue>
    <b:Author>
      <b:Author>
        <b:NameList>
          <b:Person>
            <b:Last>Itkar</b:Last>
            <b:First>S.</b:First>
          </b:Person>
          <b:Person>
            <b:Last>Raut</b:Last>
            <b:First>V.</b:First>
          </b:Person>
        </b:NameList>
      </b:Author>
    </b:Author>
    <b:RefOrder>7</b:RefOrder>
  </b:Source>
  <b:Source>
    <b:Tag>BB1</b:Tag>
    <b:SourceType>ConferenceProceedings</b:SourceType>
    <b:Guid>{FB8E6A13-F867-4F18-9FFB-936D16B02696}</b:Guid>
    <b:Title>A Modified Cloud-Based Cryptographic Agent for Cloud Data Integrity</b:Title>
    <b:Year>2016</b:Year>
    <b:Author>
      <b:Author>
        <b:NameList>
          <b:Person>
            <b:Last>Hathout</b:Last>
            <b:First>B.</b:First>
          </b:Person>
          <b:Person>
            <b:Last>Ghoniemy</b:Last>
            <b:First>S.</b:First>
          </b:Person>
          <b:Person>
            <b:Last>Ibrahim</b:Last>
            <b:First>O.</b:First>
          </b:Person>
        </b:NameList>
      </b:Author>
    </b:Author>
    <b:ConferenceName>1st BUE Annual Conference and Exhibition</b:ConferenceName>
    <b:City>Cairo, Egypt</b:City>
    <b:RefOrder>8</b:RefOrder>
  </b:Source>
  <b:Source>
    <b:Tag>DS32</b:Tag>
    <b:SourceType>ElectronicSource</b:SourceType>
    <b:Guid>{F7753356-0FA9-413F-817E-322C30599F93}</b:Guid>
    <b:Title>Privacy in the Clouds: Risks to Privacy and Confidentiality from Cloud Computing</b:Title>
    <b:Year>2009</b:Year>
    <b:Publisher>World Privacy Forum</b:Publisher>
    <b:Author>
      <b:Author>
        <b:NameList>
          <b:Person>
            <b:Last>Gellman</b:Last>
            <b:First>R.</b:First>
          </b:Person>
        </b:NameList>
      </b:Author>
    </b:Author>
    <b:RefOrder>9</b:RefOrder>
  </b:Source>
  <b:Source>
    <b:Tag>Jue07</b:Tag>
    <b:SourceType>ConferenceProceedings</b:SourceType>
    <b:Guid>{C69B74EF-9B82-4D75-A531-3B1B375AC447}</b:Guid>
    <b:Title>PORs: Proofs of Retrievability for Large Files</b:Title>
    <b:Year>2007</b:Year>
    <b:Author>
      <b:Author>
        <b:NameList>
          <b:Person>
            <b:Last>Juels</b:Last>
            <b:First>A.</b:First>
          </b:Person>
          <b:Person>
            <b:Last>Kaliski Jr</b:Last>
            <b:First>B.</b:First>
          </b:Person>
        </b:NameList>
      </b:Author>
    </b:Author>
    <b:City>New York, NY, USA</b:City>
    <b:ConferenceName>14th ACM Conference on Computer and Communications Security</b:ConferenceName>
    <b:RefOrder>10</b:RefOrder>
  </b:Source>
  <b:Source>
    <b:Tag>GC2</b:Tag>
    <b:SourceType>Report</b:SourceType>
    <b:Guid>{BFD4A57C-54E3-465A-BC51-E563632CC4CA}</b:Guid>
    <b:Title>Introduction to Cloud Computing</b:Title>
    <b:Year>2010</b:Year>
    <b:City>Montreal, Quebec</b:City>
    <b:Publisher>Dialogic Corporation</b:Publisher>
    <b:Author>
      <b:Author>
        <b:NameList>
          <b:Person>
            <b:Last>Corporation</b:Last>
            <b:First>Dialogic</b:First>
          </b:Person>
        </b:NameList>
      </b:Author>
    </b:Author>
    <b:RefOrder>11</b:RefOrder>
  </b:Source>
  <b:Source>
    <b:Tag>GC1</b:Tag>
    <b:SourceType>BookSection</b:SourceType>
    <b:Guid>{BC066A4F-BA0E-4B0A-A82A-0578AEC05247}</b:Guid>
    <b:Title>Cloud Computing Basics</b:Title>
    <b:BookTitle>Cloud Computing: A Practical Approach</b:BookTitle>
    <b:Year>2010</b:Year>
    <b:Pages>3-22</b:Pages>
    <b:Publisher>McGraw Hill</b:Publisher>
    <b:Author>
      <b:Author>
        <b:NameList>
          <b:Person>
            <b:Last>Velte</b:Last>
            <b:First>A.</b:First>
          </b:Person>
          <b:Person>
            <b:Last>Velte</b:Last>
            <b:First>T.</b:First>
          </b:Person>
          <b:Person>
            <b:Last>Elsenpeter</b:Last>
            <b:First>R.</b:First>
          </b:Person>
        </b:NameList>
      </b:Author>
    </b:Author>
    <b:RefOrder>12</b:RefOrder>
  </b:Source>
  <b:Source>
    <b:Tag>GC3</b:Tag>
    <b:SourceType>Report</b:SourceType>
    <b:Guid>{E6B0E00D-1AB8-4D0F-862B-06FDC23382EA}</b:Guid>
    <b:Author>
      <b:Author>
        <b:NameList>
          <b:Person>
            <b:Last>Huth</b:Last>
            <b:First>A</b:First>
          </b:Person>
          <b:Person>
            <b:Last>Cebula</b:Last>
            <b:First>J</b:First>
          </b:Person>
        </b:NameList>
      </b:Author>
    </b:Author>
    <b:Title>The Basics of Cloud Computing</b:Title>
    <b:Year>2011</b:Year>
    <b:Publisher>Carnegie Mellon University</b:Publisher>
    <b:City>Pennsylvania</b:City>
    <b:RefOrder>13</b:RefOrder>
  </b:Source>
  <b:Source>
    <b:Tag>GC5</b:Tag>
    <b:SourceType>JournalArticle</b:SourceType>
    <b:Guid>{6DAB89AB-9B4E-4557-A194-2B7F7CA871CE}</b:Guid>
    <b:Title>Green Cloud Computing: Balancing Energy in Processing, Storage, and Transport</b:Title>
    <b:Year>2011</b:Year>
    <b:ConferenceName>Proceedings of the IEEE</b:ConferenceName>
    <b:Author>
      <b:Author>
        <b:NameList>
          <b:Person>
            <b:Last>Baliga</b:Last>
            <b:First>J</b:First>
          </b:Person>
          <b:Person>
            <b:Last>Ayre</b:Last>
            <b:First>R</b:First>
          </b:Person>
          <b:Person>
            <b:Last>Hinton</b:Last>
            <b:First>K,</b:First>
          </b:Person>
          <b:Person>
            <b:Last>Tucker</b:Last>
            <b:First>R</b:First>
          </b:Person>
        </b:NameList>
      </b:Author>
    </b:Author>
    <b:JournalName>Proceedings of the IEEE</b:JournalName>
    <b:Pages>149-167</b:Pages>
    <b:Volume>99</b:Volume>
    <b:Issue>1</b:Issue>
    <b:RefOrder>14</b:RefOrder>
  </b:Source>
  <b:Source>
    <b:Tag>GC9</b:Tag>
    <b:SourceType>JournalArticle</b:SourceType>
    <b:Guid>{3162B0F9-587E-4EB3-86D9-BE80834B066D}</b:Guid>
    <b:Author>
      <b:Author>
        <b:NameList>
          <b:Person>
            <b:Last>Arutyunov</b:Last>
            <b:First>V</b:First>
          </b:Person>
        </b:NameList>
      </b:Author>
    </b:Author>
    <b:Title>Cloud Computing: Its History of Development, Modern State, and Future Considerations</b:Title>
    <b:Year>2012</b:Year>
    <b:Pages>173-178</b:Pages>
    <b:JournalName>Scientific and Technical Information Processing</b:JournalName>
    <b:Volume>39</b:Volume>
    <b:Issue>3</b:Issue>
    <b:RefOrder>15</b:RefOrder>
  </b:Source>
  <b:Source>
    <b:Tag>PC5</b:Tag>
    <b:SourceType>JournalArticle</b:SourceType>
    <b:Guid>{2E2301AB-DAF4-4479-9B5D-559E9FEC8A1B}</b:Guid>
    <b:Title>Security Issues in Cloud Computing: The Potentials of Homomorphic Encryption</b:Title>
    <b:JournalName>Journal of Emerging Trends in Computing and Information Sciences</b:JournalName>
    <b:Year>2011</b:Year>
    <b:Pages>546-552</b:Pages>
    <b:Volume>2</b:Volume>
    <b:Issue>10</b:Issue>
    <b:Author>
      <b:Author>
        <b:NameList>
          <b:Person>
            <b:Last>Atayero</b:Last>
            <b:First>A.</b:First>
          </b:Person>
          <b:Person>
            <b:Last>Feyisetan</b:Last>
            <b:First>O.</b:First>
          </b:Person>
        </b:NameList>
      </b:Author>
    </b:Author>
    <b:RefOrder>16</b:RefOrder>
  </b:Source>
  <b:Source>
    <b:Tag>GC11</b:Tag>
    <b:SourceType>JournalArticle</b:SourceType>
    <b:Guid>{47E53FA5-4F40-4BA0-A792-9E72B662DB1B}</b:Guid>
    <b:Title>An Advanced Survey on Cloud Computing and State-of-the-art Research Issues</b:Title>
    <b:JournalName>International Journal of Computer Science Issues</b:JournalName>
    <b:Year>2012</b:Year>
    <b:Pages>201-207</b:Pages>
    <b:Volume>9</b:Volume>
    <b:Issue>1</b:Issue>
    <b:Author>
      <b:Author>
        <b:NameList>
          <b:Person>
            <b:Last>Mohiuddin</b:Last>
            <b:First>A.</b:First>
          </b:Person>
          <b:Person>
            <b:Last>Abu Sina</b:Last>
            <b:First>C.</b:First>
          </b:Person>
          <b:Person>
            <b:Last>Mustaq</b:Last>
            <b:First>A.</b:First>
          </b:Person>
          <b:Person>
            <b:Last>Mahmudul Hasan</b:Last>
            <b:First>R.</b:First>
          </b:Person>
        </b:NameList>
      </b:Author>
    </b:Author>
    <b:RefOrder>17</b:RefOrder>
  </b:Source>
  <b:Source>
    <b:Tag>PC17</b:Tag>
    <b:SourceType>ConferenceProceedings</b:SourceType>
    <b:Guid>{74A225B2-2EA6-460B-9BF0-A7C5AC5AA214}</b:Guid>
    <b:Title>Research Agenda in Cloud Technologies</b:Title>
    <b:Year>2010</b:Year>
    <b:Author>
      <b:Author>
        <b:NameList>
          <b:Person>
            <b:Last>Sriram</b:Last>
            <b:First>I.</b:First>
          </b:Person>
          <b:Person>
            <b:Last>Khajeh-Hosseini</b:Last>
            <b:First>A.</b:First>
          </b:Person>
        </b:NameList>
      </b:Author>
    </b:Author>
    <b:City>Indianapolis, IN, USA</b:City>
    <b:ConferenceName>1st ACM Symposium on Cloud Computing</b:ConferenceName>
    <b:RefOrder>18</b:RefOrder>
  </b:Source>
  <b:Source>
    <b:Tag>PC41</b:Tag>
    <b:SourceType>JournalArticle</b:SourceType>
    <b:Guid>{5C8C03D1-486D-4758-A73A-BC041D641748}</b:Guid>
    <b:Title>From Security to Assurance in the Cloud: A Survey</b:Title>
    <b:Year>2015</b:Year>
    <b:Publisher>ACM Computing Surveys</b:Publisher>
    <b:Author>
      <b:Author>
        <b:NameList>
          <b:Person>
            <b:Last>Ardagna</b:Last>
            <b:First>C.</b:First>
          </b:Person>
          <b:Person>
            <b:Last>Asal</b:Last>
            <b:First>R.</b:First>
          </b:Person>
          <b:Person>
            <b:Last>Damiani</b:Last>
            <b:First>E.</b:First>
          </b:Person>
          <b:Person>
            <b:Last>VU</b:Last>
            <b:First>Q.</b:First>
          </b:Person>
        </b:NameList>
      </b:Author>
    </b:Author>
    <b:City>New York, USA </b:City>
    <b:JournalName>ACM Computing Surveys</b:JournalName>
    <b:Pages>1-50</b:Pages>
    <b:Volume>48</b:Volume>
    <b:Issue>1</b:Issue>
    <b:RefOrder>19</b:RefOrder>
  </b:Source>
  <b:Source>
    <b:Tag>PC25</b:Tag>
    <b:SourceType>JournalArticle</b:SourceType>
    <b:Guid>{911DFFE6-7C46-455A-8CDF-5F1799A77023}</b:Guid>
    <b:Title>Secure Cloud Architecture</b:Title>
    <b:Year>2013</b:Year>
    <b:JournalName>Advanced Computing: An International Journal</b:JournalName>
    <b:Pages>9-22</b:Pages>
    <b:Volume>4</b:Volume>
    <b:Issue>1</b:Issue>
    <b:Author>
      <b:Author>
        <b:NameList>
          <b:Person>
            <b:Last>Munir</b:Last>
            <b:First>K.</b:First>
          </b:Person>
          <b:Person>
            <b:Last>Palaniappan</b:Last>
            <b:First>S.</b:First>
          </b:Person>
        </b:NameList>
      </b:Author>
    </b:Author>
    <b:RefOrder>20</b:RefOrder>
  </b:Source>
  <b:Source>
    <b:Tag>CPN</b:Tag>
    <b:SourceType>InternetSite</b:SourceType>
    <b:Guid>{F10AE3B8-E4C3-4ADA-9B09-BF9BD89A9776}</b:Guid>
    <b:Title>CPNI, Centervfor the Protection of National Infastructure</b:Title>
    <b:URL>www.cpni.gov.uk</b:URL>
    <b:RefOrder>21</b:RefOrder>
  </b:Source>
  <b:Source>
    <b:Tag>PC1</b:Tag>
    <b:SourceType>JournalArticle</b:SourceType>
    <b:Guid>{D6617E66-C880-459C-BFB6-40E0DF184367}</b:Guid>
    <b:Title>Cloud Computing: Different Approach &amp; Security Challenge</b:Title>
    <b:JournalName>International Journal of Soft Computing and Engineering</b:JournalName>
    <b:Year>2012</b:Year>
    <b:Pages>421-424</b:Pages>
    <b:Volume>2</b:Volume>
    <b:Issue>1</b:Issue>
    <b:Author>
      <b:Author>
        <b:NameList>
          <b:Person>
            <b:Last>Maneesha</b:Last>
            <b:First>S.</b:First>
          </b:Person>
          <b:Person>
            <b:Last>Himani</b:Last>
            <b:First>B.</b:First>
          </b:Person>
          <b:Person>
            <b:Last>Amit</b:Last>
            <b:First>S.</b:First>
          </b:Person>
        </b:NameList>
      </b:Author>
    </b:Author>
    <b:RefOrder>22</b:RefOrder>
  </b:Source>
  <b:Source>
    <b:Tag>PC19</b:Tag>
    <b:SourceType>JournalArticle</b:SourceType>
    <b:Guid>{A579CC73-D736-4E36-8A54-2B5E4474CD98}</b:Guid>
    <b:Title>An Overview of the Security Concernes in Enterprise Cloud Computing</b:Title>
    <b:JournalName>International Journal of Network Security &amp; Its Applications</b:JournalName>
    <b:Year>2011</b:Year>
    <b:Pages>30-45</b:Pages>
    <b:Volume>3</b:Volume>
    <b:Issue>1</b:Issue>
    <b:Author>
      <b:Author>
        <b:NameList>
          <b:Person>
            <b:Last>Bisong</b:Last>
            <b:First>A.</b:First>
          </b:Person>
          <b:Person>
            <b:Last>Rahmman</b:Last>
            <b:First>S.</b:First>
          </b:Person>
        </b:NameList>
      </b:Author>
    </b:Author>
    <b:RefOrder>23</b:RefOrder>
  </b:Source>
  <b:Source>
    <b:Tag>PC50</b:Tag>
    <b:SourceType>JournalArticle</b:SourceType>
    <b:Guid>{7036300D-30B6-4D36-AA44-190F11EFA620}</b:Guid>
    <b:Title>Security in cloud computing: Opportunities and challenges</b:Title>
    <b:Year>2015</b:Year>
    <b:JournalName>Information Sciences</b:JournalName>
    <b:Pages>357–383</b:Pages>
    <b:Author>
      <b:Author>
        <b:NameList>
          <b:Person>
            <b:Last>Ali</b:Last>
            <b:First>M.</b:First>
          </b:Person>
          <b:Person>
            <b:Last>Khan</b:Last>
            <b:First>S.</b:First>
          </b:Person>
          <b:Person>
            <b:Last>Vasilakos</b:Last>
            <b:First>A.</b:First>
          </b:Person>
        </b:NameList>
      </b:Author>
    </b:Author>
    <b:Volume>301</b:Volume>
    <b:Issue>2015</b:Issue>
    <b:RefOrder>24</b:RefOrder>
  </b:Source>
  <b:Source>
    <b:Tag>PC53</b:Tag>
    <b:SourceType>ElectronicSource</b:SourceType>
    <b:Guid>{15C1776A-C966-4ACA-910C-65C495562ED3}</b:Guid>
    <b:Title>Gartner: Seven Coud-Computing Security Risks</b:Title>
    <b:Year>2008</b:Year>
    <b:Publisher>InfoWorld</b:Publisher>
    <b:Author>
      <b:Author>
        <b:NameList>
          <b:Person>
            <b:Last>Brodkin</b:Last>
            <b:First>J.</b:First>
          </b:Person>
        </b:NameList>
      </b:Author>
    </b:Author>
    <b:RefOrder>25</b:RefOrder>
  </b:Source>
  <b:Source>
    <b:Tag>PC54</b:Tag>
    <b:SourceType>ConferenceProceedings</b:SourceType>
    <b:Guid>{38465F84-041E-405E-A5D5-83C6EDF399BF}</b:Guid>
    <b:Title>Controlling Data in the Cloud: Outsourcing Computation without Outsourcing Control</b:Title>
    <b:City>Chicago</b:City>
    <b:Year>2009</b:Year>
    <b:ConferenceName>Proceedings of the 2009 ACM workshop on Cloud computing security</b:ConferenceName>
    <b:Author>
      <b:Author>
        <b:NameList>
          <b:Person>
            <b:Last>Chow</b:Last>
            <b:First>R.</b:First>
          </b:Person>
          <b:Person>
            <b:Last>Golle</b:Last>
            <b:First>Ph.</b:First>
          </b:Person>
          <b:Person>
            <b:Last>Jakobsson</b:Last>
            <b:First>M.</b:First>
          </b:Person>
          <b:Person>
            <b:Last>Masuoka</b:Last>
            <b:First>R.</b:First>
          </b:Person>
          <b:Person>
            <b:Last>Molina</b:Last>
            <b:First>J.</b:First>
          </b:Person>
        </b:NameList>
      </b:Author>
    </b:Author>
    <b:RefOrder>26</b:RefOrder>
  </b:Source>
  <b:Source>
    <b:Tag>PC3</b:Tag>
    <b:SourceType>JournalArticle</b:SourceType>
    <b:Guid>{815FE2A4-4DB6-4EFC-991E-9887C2BF8928}</b:Guid>
    <b:Title>Survey on Security Issues in Cloud Computing</b:Title>
    <b:Year>2013</b:Year>
    <b:JournalName>International Journal of Innovative Technology and Exploring Engineering</b:JournalName>
    <b:Pages>83-87</b:Pages>
    <b:Volume>3</b:Volume>
    <b:Issue>1</b:Issue>
    <b:Author>
      <b:Author>
        <b:NameList>
          <b:Person>
            <b:Last>Sharma</b:Last>
            <b:First>D.</b:First>
          </b:Person>
          <b:Person>
            <b:Last>Vaidya</b:Last>
            <b:First>P.</b:First>
          </b:Person>
          <b:Person>
            <b:Last>Khan</b:Last>
            <b:First>O.</b:First>
          </b:Person>
        </b:NameList>
      </b:Author>
    </b:Author>
    <b:RefOrder>27</b:RefOrder>
  </b:Source>
  <b:Source>
    <b:Tag>PC47</b:Tag>
    <b:SourceType>Report</b:SourceType>
    <b:Guid>{6F21DDD2-C994-4FCF-83B0-60D42E1BFA79}</b:Guid>
    <b:Title>Security Guidance for Critical Areas of Focus in Cloud Computing V 3.0</b:Title>
    <b:Year>2011</b:Year>
    <b:Author>
      <b:Author>
        <b:Corporate>Cloud Security Alliance</b:Corporate>
      </b:Author>
    </b:Author>
    <b:Publisher>Cloud Security Alliance</b:Publisher>
    <b:City>Orlando, FL</b:City>
    <b:RefOrder>28</b:RefOrder>
  </b:Source>
  <b:Source>
    <b:Tag>PC48</b:Tag>
    <b:SourceType>JournalArticle</b:SourceType>
    <b:Guid>{F942D458-B02E-4CCC-A7E5-C209AC786E19}</b:Guid>
    <b:Title>Security and Privacy for Storage and Computation in Cloud Computing</b:Title>
    <b:JournalName>Information Sciences</b:JournalName>
    <b:Year>2013</b:Year>
    <b:Pages>371-386</b:Pages>
    <b:Author>
      <b:Author>
        <b:NameList>
          <b:Person>
            <b:Last>Lifei</b:Last>
            <b:First>W.</b:First>
          </b:Person>
          <b:Person>
            <b:Last>Haojin</b:Last>
            <b:First>Z.</b:First>
          </b:Person>
          <b:Person>
            <b:Last>Zhenfu</b:Last>
            <b:First>C.</b:First>
          </b:Person>
          <b:Person>
            <b:Last>Xiaolei</b:Last>
            <b:First>D.</b:First>
          </b:Person>
          <b:Person>
            <b:Last>Weiwei</b:Last>
            <b:First>J.</b:First>
          </b:Person>
          <b:Person>
            <b:Last>Yunlu</b:Last>
            <b:First>C.</b:First>
          </b:Person>
          <b:Person>
            <b:Last>Athanasios</b:Last>
            <b:First>V.</b:First>
          </b:Person>
        </b:NameList>
      </b:Author>
    </b:Author>
    <b:Volume>258</b:Volume>
    <b:Issue>1</b:Issue>
    <b:RefOrder>29</b:RefOrder>
  </b:Source>
  <b:Source>
    <b:Tag>PC46</b:Tag>
    <b:SourceType>Book</b:SourceType>
    <b:Guid>{A53EA8DB-89A1-4E32-BF81-E4096D5BF19C}</b:Guid>
    <b:Title>Cloud Security and Privacy</b:Title>
    <b:Year>2009</b:Year>
    <b:Publisher>O’Reilly Media, Inc.</b:Publisher>
    <b:City>California</b:City>
    <b:Author>
      <b:Author>
        <b:NameList>
          <b:Person>
            <b:Last>Mather</b:Last>
            <b:First>T.</b:First>
          </b:Person>
          <b:Person>
            <b:Last>Kumaraswamy</b:Last>
            <b:First>S.</b:First>
          </b:Person>
          <b:Person>
            <b:Last>Latif</b:Last>
            <b:First>S.</b:First>
          </b:Person>
        </b:NameList>
      </b:Author>
    </b:Author>
    <b:RefOrder>30</b:RefOrder>
  </b:Source>
  <b:Source>
    <b:Tag>PC11</b:Tag>
    <b:SourceType>ConferenceProceedings</b:SourceType>
    <b:Guid>{E5ECE475-45A2-40E8-BE9D-4FF88C18D8EE}</b:Guid>
    <b:Title>Data Security and Privacy Protection Issues in Cloud Computing</b:Title>
    <b:Year>2012</b:Year>
    <b:ConferenceName>International Conference on Computer Science and Electronics Engineering</b:ConferenceName>
    <b:Author>
      <b:Author>
        <b:NameList>
          <b:Person>
            <b:Last>Chen</b:Last>
            <b:First>D.</b:First>
          </b:Person>
          <b:Person>
            <b:Last>Zhao</b:Last>
            <b:First>H.</b:First>
          </b:Person>
        </b:NameList>
      </b:Author>
    </b:Author>
    <b:City> Hangzhou, China</b:City>
    <b:RefOrder>31</b:RefOrder>
  </b:Source>
  <b:Source>
    <b:Tag>PC49</b:Tag>
    <b:SourceType>Book</b:SourceType>
    <b:Guid>{1FB4C9D9-E336-4AA0-8C41-2C8DD42C552E}</b:Guid>
    <b:Title>Privacy and Security in Cloud Computing</b:Title>
    <b:Year>2013</b:Year>
    <b:Publisher>Springer-Verlag London</b:Publisher>
    <b:Author>
      <b:Author>
        <b:NameList>
          <b:Person>
            <b:Last>Yee</b:Last>
            <b:First>G.</b:First>
          </b:Person>
          <b:Person>
            <b:Last>Pearson</b:Last>
            <b:First>S.</b:First>
          </b:Person>
        </b:NameList>
      </b:Author>
    </b:Author>
    <b:RefOrder>32</b:RefOrder>
  </b:Source>
  <b:Source>
    <b:Tag>AD5</b:Tag>
    <b:SourceType>JournalArticle</b:SourceType>
    <b:Guid>{DEF24E8D-810C-4B06-8A20-0255F228024A}</b:Guid>
    <b:Title>Privacy-Preserving Public Auditing for Secure Cloud Storage</b:Title>
    <b:Author>
      <b:Author>
        <b:NameList>
          <b:Person>
            <b:Last>Wang</b:Last>
            <b:First>C.</b:First>
          </b:Person>
          <b:Person>
            <b:Last>Chow</b:Last>
            <b:First>S.</b:First>
          </b:Person>
          <b:Person>
            <b:Last>Wang</b:Last>
            <b:First>Q.</b:First>
          </b:Person>
          <b:Person>
            <b:Last>Ren</b:Last>
            <b:First>K.</b:First>
          </b:Person>
          <b:Person>
            <b:Last>Lou</b:Last>
            <b:First>W.</b:First>
          </b:Person>
        </b:NameList>
      </b:Author>
    </b:Author>
    <b:Year>2013</b:Year>
    <b:Pages>362-375</b:Pages>
    <b:JournalName>IEEE Transactions on Computers</b:JournalName>
    <b:Volume>62</b:Volume>
    <b:Issue>2</b:Issue>
    <b:RefOrder>33</b:RefOrder>
  </b:Source>
  <b:Source>
    <b:Tag>DI5</b:Tag>
    <b:SourceType>JournalArticle</b:SourceType>
    <b:Guid>{F8AE184F-DF5C-445A-865C-75FC110F6B46}</b:Guid>
    <b:Title>Comparative Analysis of Cloud Data Integrity Auditing Protocols</b:Title>
    <b:JournalName>Journal of Network and Computer Applications</b:JournalName>
    <b:Year>2016</b:Year>
    <b:Pages>17-32</b:Pages>
    <b:Author>
      <b:Author>
        <b:NameList>
          <b:Person>
            <b:Last>Garg</b:Last>
            <b:First>N.</b:First>
          </b:Person>
          <b:Person>
            <b:Last>Bawa</b:Last>
            <b:First>S.</b:First>
          </b:Person>
        </b:NameList>
      </b:Author>
    </b:Author>
    <b:Volume>66</b:Volume>
    <b:Issue>C</b:Issue>
    <b:RefOrder>34</b:RefOrder>
  </b:Source>
  <b:Source>
    <b:Tag>DI6</b:Tag>
    <b:SourceType>JournalArticle</b:SourceType>
    <b:Guid>{59ED7EBB-C1FA-4C5D-A0B1-34E32A12CA9A}</b:Guid>
    <b:Title>External Integrity Verification for Outsourced Big Data in Cloud and IoT: A big Picture</b:Title>
    <b:JournalName>Future Generation Computer Systems</b:JournalName>
    <b:Year>2015</b:Year>
    <b:Pages>58-67</b:Pages>
    <b:Author>
      <b:Author>
        <b:NameList>
          <b:Person>
            <b:Last>Liu</b:Last>
            <b:First>S.</b:First>
          </b:Person>
          <b:Person>
            <b:Last>Yang</b:Last>
            <b:First>C.</b:First>
          </b:Person>
          <b:Person>
            <b:Last>Zhang</b:Last>
            <b:First>X.</b:First>
          </b:Person>
          <b:Person>
            <b:Last>Chen</b:Last>
            <b:First>J.</b:First>
          </b:Person>
        </b:NameList>
      </b:Author>
    </b:Author>
    <b:Volume>49</b:Volume>
    <b:Issue>C</b:Issue>
    <b:RefOrder>35</b:RefOrder>
  </b:Source>
  <b:Source>
    <b:Tag>PC26</b:Tag>
    <b:SourceType>JournalArticle</b:SourceType>
    <b:Guid>{88B2F512-6D95-4AEC-B2DB-362CFD82B5D9}</b:Guid>
    <b:Title>A Framework for Secure Cloud Computing</b:Title>
    <b:JournalName>International Journal of Computer Science</b:JournalName>
    <b:Year>2012</b:Year>
    <b:Pages>487-500</b:Pages>
    <b:Volume>9</b:Volume>
    <b:Issue>4</b:Issue>
    <b:Author>
      <b:Author>
        <b:NameList>
          <b:Person>
            <b:Last>Youssef</b:Last>
            <b:First>A.</b:First>
          </b:Person>
          <b:Person>
            <b:Last>Alageel</b:Last>
            <b:First>M.</b:First>
          </b:Person>
        </b:NameList>
      </b:Author>
    </b:Author>
    <b:RefOrder>36</b:RefOrder>
  </b:Source>
  <b:Source>
    <b:Tag>Bar09</b:Tag>
    <b:SourceType>DocumentFromInternetSite</b:SourceType>
    <b:Guid>{25CD9266-248E-46D6-917B-716252218BF2}</b:Guid>
    <b:Title>Security Issues With Google Docs</b:Title>
    <b:Year>2009</b:Year>
    <b:Month>March</b:Month>
    <b:Day>26</b:Day>
    <b:URL>http://peekay.org/2009/03/26/security-issues-with-google-docs/</b:URL>
    <b:Author>
      <b:Author>
        <b:NameList>
          <b:Person>
            <b:Last>Barkah</b:Last>
            <b:First>A.</b:First>
          </b:Person>
        </b:NameList>
      </b:Author>
    </b:Author>
    <b:YearAccessed>2013</b:YearAccessed>
    <b:MonthAccessed>9</b:MonthAccessed>
    <b:DayAccessed>15</b:DayAccessed>
    <b:RefOrder>37</b:RefOrder>
  </b:Source>
  <b:Source>
    <b:Tag>Rui15</b:Tag>
    <b:SourceType>DocumentFromInternetSite</b:SourceType>
    <b:Guid>{5E33EF4F-8A81-4622-99D3-E9E1787E626D}</b:Guid>
    <b:Title>Police body worn cameras raise security and privacy concerns</b:Title>
    <b:Year>2015</b:Year>
    <b:Month>August</b:Month>
    <b:Day>21</b:Day>
    <b:URL>https://www.openrightsgroup.org/blog/2015/police-body-worn-cameras-raise-security-and-privacy-concerns</b:URL>
    <b:Author>
      <b:Author>
        <b:NameList>
          <b:Person>
            <b:Last>Ruiz</b:Last>
            <b:First>J.</b:First>
          </b:Person>
        </b:NameList>
      </b:Author>
    </b:Author>
    <b:RefOrder>38</b:RefOrder>
  </b:Source>
  <b:Source>
    <b:Tag>Zim11</b:Tag>
    <b:SourceType>DocumentFromInternetSite</b:SourceType>
    <b:Guid>{0E91838D-9219-402D-9672-7E3A5B0C73B6}</b:Guid>
    <b:Title>5 Things You Need to Know About the Security of Google Apps</b:Title>
    <b:Year>2011</b:Year>
    <b:Month>June</b:Month>
    <b:Day>29</b:Day>
    <b:URL>http://mashable.com/2011/06/29/google-apps-security/#aXa1VojBgsqY.</b:URL>
    <b:Author>
      <b:Author>
        <b:NameList>
          <b:Person>
            <b:Last>Zimmermann</b:Last>
            <b:First>G.</b:First>
          </b:Person>
        </b:NameList>
      </b:Author>
    </b:Author>
    <b:RefOrder>39</b:RefOrder>
  </b:Source>
  <b:Source>
    <b:Tag>SA7</b:Tag>
    <b:SourceType>JournalArticle</b:SourceType>
    <b:Guid>{63E08FF4-F599-4403-B3F6-4ED90C20C6AD}</b:Guid>
    <b:Title>Security Threats on Cloud Computing Vulnerabilities</b:Title>
    <b:Year>2013</b:Year>
    <b:JournalName>International Journal of Computer Science &amp; Information Technology (IJCSIT)</b:JournalName>
    <b:Pages>79-88</b:Pages>
    <b:Volume>5</b:Volume>
    <b:Issue>3</b:Issue>
    <b:Author>
      <b:Author>
        <b:NameList>
          <b:Person>
            <b:Last>Chou</b:Last>
            <b:First>T,</b:First>
          </b:Person>
        </b:NameList>
      </b:Author>
    </b:Author>
    <b:RefOrder>40</b:RefOrder>
  </b:Source>
  <b:Source>
    <b:Tag>SA3</b:Tag>
    <b:SourceType>ConferenceProceedings</b:SourceType>
    <b:Guid>{697472E7-FA7C-4A90-8EA8-7F8F14C185B9}</b:Guid>
    <b:Title>Cloud Security: Attacks and Current Defenses</b:Title>
    <b:JournalName>8th Annual Symposium on Information Assurance (ASIA)</b:JournalName>
    <b:Year>2013</b:Year>
    <b:Pages>56-62</b:Pages>
    <b:Author>
      <b:Author>
        <b:NameList>
          <b:Person>
            <b:Last>Booth</b:Last>
            <b:First>G,</b:First>
          </b:Person>
          <b:Person>
            <b:Last>Soknacki</b:Last>
            <b:First>A,</b:First>
          </b:Person>
          <b:Person>
            <b:Last>Somayaji</b:Last>
            <b:First>A,</b:First>
          </b:Person>
        </b:NameList>
      </b:Author>
    </b:Author>
    <b:ConferenceName>8th Annual Symposium on Information Assurance (ASIA)</b:ConferenceName>
    <b:City>Albany, NY</b:City>
    <b:RefOrder>41</b:RefOrder>
  </b:Source>
  <b:Source>
    <b:Tag>SA2</b:Tag>
    <b:SourceType>BookSection</b:SourceType>
    <b:Guid>{EF86D4F1-10B1-4AC5-B6F4-31E6153FA067}</b:Guid>
    <b:Title>Security and Privacy Issues in Cloud</b:Title>
    <b:Year>2013</b:Year>
    <b:City>USA</b:City>
    <b:BookTitle>Architectures and Protocols for Secure Information Technology</b:BookTitle>
    <b:Pages>1-42</b:Pages>
    <b:Publisher>IGI Global</b:Publisher>
    <b:Author>
      <b:Author>
        <b:NameList>
          <b:Person>
            <b:Last>Sen</b:Last>
            <b:First>J,</b:First>
          </b:Person>
        </b:NameList>
      </b:Author>
    </b:Author>
    <b:RefOrder>42</b:RefOrder>
  </b:Source>
  <b:Source>
    <b:Tag>PC44</b:Tag>
    <b:SourceType>JournalArticle</b:SourceType>
    <b:Guid>{71248ED0-86EC-4FDB-B1FA-284B373A00F9}</b:Guid>
    <b:Title>A Survey on Security Issues and Solutions At Different Layers of Cloud Computing</b:Title>
    <b:Year>2013</b:Year>
    <b:Pages>561-592</b:Pages>
    <b:JournalName>The Journal of Supercomputing</b:JournalName>
    <b:Volume>63</b:Volume>
    <b:Issue>2</b:Issue>
    <b:Author>
      <b:Author>
        <b:NameList>
          <b:Person>
            <b:Last>Modi</b:Last>
            <b:First>Ch,</b:First>
          </b:Person>
          <b:Person>
            <b:Last>Patel</b:Last>
            <b:First>D,</b:First>
          </b:Person>
          <b:Person>
            <b:Last>Borisaniya</b:Last>
            <b:First>B,</b:First>
          </b:Person>
          <b:Person>
            <b:Last>Patel</b:Last>
            <b:First>A,</b:First>
          </b:Person>
          <b:Person>
            <b:Last>Rajarajan</b:Last>
            <b:First>M,</b:First>
          </b:Person>
        </b:NameList>
      </b:Author>
    </b:Author>
    <b:RefOrder>43</b:RefOrder>
  </b:Source>
  <b:Source>
    <b:Tag>SA6</b:Tag>
    <b:SourceType>JournalArticle</b:SourceType>
    <b:Guid>{6423DED1-3D80-4DD3-BFD1-E1301B49B399}</b:Guid>
    <b:Title>A Survey on Gaps, Threat Remediation Challenges and Some Thoughts For Proactive Attack Detection in Cloud Computing</b:Title>
    <b:JournalName>Future Generation Computer Systems</b:JournalName>
    <b:Year>2012</b:Year>
    <b:Pages>833-851</b:Pages>
    <b:Volume>28</b:Volume>
    <b:Issue>6</b:Issue>
    <b:Author>
      <b:Author>
        <b:NameList>
          <b:Person>
            <b:Last>Khorshed</b:Last>
            <b:First>M,</b:First>
          </b:Person>
          <b:Person>
            <b:Last>Ali</b:Last>
            <b:First>A.B.M,</b:First>
          </b:Person>
          <b:Person>
            <b:Last>Wasimi</b:Last>
            <b:First>S,</b:First>
          </b:Person>
        </b:NameList>
      </b:Author>
    </b:Author>
    <b:RefOrder>44</b:RefOrder>
  </b:Source>
  <b:Source>
    <b:Tag>SA5</b:Tag>
    <b:SourceType>JournalArticle</b:SourceType>
    <b:Guid>{834BC293-0719-4344-BD9D-A5FC706CCCB2}</b:Guid>
    <b:Title>Cloud Computing Attacks: A Discussion With Solutions</b:Title>
    <b:JournalName>Open Journal of Mobile Computing and Cloud Computing</b:JournalName>
    <b:Year>2014</b:Year>
    <b:Pages>1-10</b:Pages>
    <b:Volume>1</b:Volume>
    <b:Issue>1</b:Issue>
    <b:Author>
      <b:Author>
        <b:NameList>
          <b:Person>
            <b:Last>Singh</b:Last>
            <b:First>S,</b:First>
          </b:Person>
          <b:Person>
            <b:Last>Pandey</b:Last>
            <b:First>B,</b:First>
          </b:Person>
          <b:Person>
            <b:Last>Srivastava</b:Last>
            <b:First>R,</b:First>
          </b:Person>
          <b:Person>
            <b:Last>Rawat</b:Last>
            <b:First>N,</b:First>
          </b:Person>
          <b:Person>
            <b:Last>Rawat</b:Last>
            <b:First>P,</b:First>
          </b:Person>
          <b:Person>
            <b:Last>Awantika</b:Last>
          </b:Person>
        </b:NameList>
      </b:Author>
    </b:Author>
    <b:RefOrder>45</b:RefOrder>
  </b:Source>
  <b:Source>
    <b:Tag>Con</b:Tag>
    <b:SourceType>Report</b:SourceType>
    <b:Guid>{B0080E9C-62F4-4BB3-BC96-A1C2FFD33E83}</b:Guid>
    <b:Title>Types of Cryptographic Attacks</b:Title>
    <b:Publisher>Course Hero</b:Publisher>
    <b:City>University of Maryland, College Park</b:City>
    <b:Author>
      <b:Author>
        <b:NameList>
          <b:Person>
            <b:Last>Conrad</b:Last>
            <b:First>E.</b:First>
          </b:Person>
        </b:NameList>
      </b:Author>
    </b:Author>
    <b:RefOrder>46</b:RefOrder>
  </b:Source>
  <b:Source>
    <b:Tag>CA2</b:Tag>
    <b:SourceType>Report</b:SourceType>
    <b:Guid>{44B1333D-DC12-43D1-A84D-BF9DB2030AF1}</b:Guid>
    <b:Title>Introduction to Side Channel Attacks</b:Title>
    <b:Year>2010</b:Year>
    <b:Publisher>Discretix Technologies Ltd.</b:Publisher>
    <b:Author>
      <b:Author>
        <b:NameList>
          <b:Person>
            <b:Last>Bar-El</b:Last>
            <b:First>H.</b:First>
          </b:Person>
        </b:NameList>
      </b:Author>
    </b:Author>
    <b:RefOrder>47</b:RefOrder>
  </b:Source>
  <b:Source>
    <b:Tag>DE12</b:Tag>
    <b:SourceType>JournalArticle</b:SourceType>
    <b:Guid>{A8D78DD6-B8BF-4025-880E-524B586A3834}</b:Guid>
    <b:Title>A Survey of Homomorphic Encryption for Nonspecialists</b:Title>
    <b:Year>2009</b:Year>
    <b:JournalName>Journal of Information Security</b:JournalName>
    <b:Pages>41-50</b:Pages>
    <b:Author>
      <b:Author>
        <b:NameList>
          <b:Person>
            <b:Last>Fontaine</b:Last>
            <b:First>C.</b:First>
          </b:Person>
          <b:Person>
            <b:Last>Galand</b:Last>
            <b:First>F.</b:First>
          </b:Person>
        </b:NameList>
      </b:Author>
    </b:Author>
    <b:Volume>2007</b:Volume>
    <b:Issue>2007</b:Issue>
    <b:RefOrder>48</b:RefOrder>
  </b:Source>
  <b:Source>
    <b:Tag>DS023</b:Tag>
    <b:SourceType>JournalArticle</b:SourceType>
    <b:Guid>{1DE73C23-4641-402C-8AAD-0223336F2CF0}</b:Guid>
    <b:Title>Implementation and Analysis of Homomorphic Encryption Scheme</b:Title>
    <b:Year>2012</b:Year>
    <b:JournalName>International Journal on Cryptography and Information Security</b:JournalName>
    <b:Pages>27-44</b:Pages>
    <b:Volume>2</b:Volume>
    <b:Issue>2</b:Issue>
    <b:Author>
      <b:Author>
        <b:NameList>
          <b:Person>
            <b:Last>Jain</b:Last>
            <b:First>N.</b:First>
          </b:Person>
          <b:Person>
            <b:Last>Pal</b:Last>
            <b:First>S.</b:First>
          </b:Person>
          <b:Person>
            <b:Last>Upadhyay</b:Last>
            <b:First>Dh.</b:First>
          </b:Person>
        </b:NameList>
      </b:Author>
    </b:Author>
    <b:RefOrder>49</b:RefOrder>
  </b:Source>
  <b:Source>
    <b:Tag>DS03</b:Tag>
    <b:SourceType>Report</b:SourceType>
    <b:Guid>{111D6ADB-6AA5-40ED-BE4E-9BEB623E178F}</b:Guid>
    <b:Title>An Introduction to Key Management for Secure Storage</b:Title>
    <b:Year>2008</b:Year>
    <b:Publisher>Storage Networking Indusrty Association (SNIA)</b:Publisher>
    <b:Author>
      <b:Author>
        <b:NameList>
          <b:Person>
            <b:Last>Hubis</b:Last>
            <b:First>W.</b:First>
          </b:Person>
        </b:NameList>
      </b:Author>
    </b:Author>
    <b:City>Presentation</b:City>
    <b:RefOrder>50</b:RefOrder>
  </b:Source>
  <b:Source>
    <b:Tag>DS2</b:Tag>
    <b:SourceType>Report</b:SourceType>
    <b:Guid>{77716156-3AAE-4009-8779-A5859588632B}</b:Guid>
    <b:Title>Recommendation for Key Management, Part 1: General (Revised)</b:Title>
    <b:Year>2012</b:Year>
    <b:Publisher>National Institute of Standards and Technology (NIST)</b:Publisher>
    <b:Author>
      <b:Author>
        <b:NameList>
          <b:Person>
            <b:Last>Barker</b:Last>
            <b:First>E.</b:First>
          </b:Person>
          <b:Person>
            <b:Last>Barker</b:Last>
            <b:First>W.</b:First>
          </b:Person>
          <b:Person>
            <b:Last>Burr</b:Last>
            <b:First>W.</b:First>
          </b:Person>
          <b:Person>
            <b:Last>Polk</b:Last>
            <b:First>W.</b:First>
          </b:Person>
          <b:Person>
            <b:Last>Smid</b:Last>
            <b:First>M.</b:First>
          </b:Person>
        </b:NameList>
      </b:Author>
    </b:Author>
    <b:City>Gaithersburg, Maryland</b:City>
    <b:RefOrder>51</b:RefOrder>
  </b:Source>
  <b:Source>
    <b:Tag>DS01</b:Tag>
    <b:SourceType>BookSection</b:SourceType>
    <b:Guid>{DAC5BB55-9A36-4D64-9899-8EB865E71A68}</b:Guid>
    <b:Title>Cryptographic Key Management Issues &amp; Challenges in Cloud Services</b:Title>
    <b:Year>2013</b:Year>
    <b:Publisher>Springer New York</b:Publisher>
    <b:Author>
      <b:Author>
        <b:NameList>
          <b:Person>
            <b:Last>Chandramouli</b:Last>
            <b:First>R.</b:First>
          </b:Person>
          <b:Person>
            <b:Last>Iorga</b:Last>
            <b:First>M.</b:First>
          </b:Person>
          <b:Person>
            <b:Last>Chokhani</b:Last>
            <b:First>S.</b:First>
          </b:Person>
        </b:NameList>
      </b:Author>
    </b:Author>
    <b:BookTitle>Secure Cloud Computing</b:BookTitle>
    <b:Pages>1-30</b:Pages>
    <b:RefOrder>52</b:RefOrder>
  </b:Source>
  <b:Source>
    <b:Tag>ON1</b:Tag>
    <b:SourceType>InternetSite</b:SourceType>
    <b:Guid>{264FBAE3-74CC-4A77-BD00-507E6F620C45}</b:Guid>
    <b:Title>Cloud Computing Risks: Secure Encryption Key Management on Virtual Machines</b:Title>
    <b:ProductionCompany>TechTarget</b:ProductionCompany>
    <b:YearAccessed>2016</b:YearAccessed>
    <b:MonthAccessed>8</b:MonthAccessed>
    <b:DayAccessed>7</b:DayAccessed>
    <b:URL>http://searchcloudsecurity.techtarget.com/answer/Cloud-computing-risks-Secure-encryption-key-management-on-virtual-machines</b:URL>
    <b:Author>
      <b:Author>
        <b:NameList>
          <b:Person>
            <b:Last>Cobb</b:Last>
            <b:First>M.</b:First>
          </b:Person>
        </b:NameList>
      </b:Author>
    </b:Author>
    <b:RefOrder>53</b:RefOrder>
  </b:Source>
  <b:Source>
    <b:Tag>DS07</b:Tag>
    <b:SourceType>Book</b:SourceType>
    <b:Guid>{EB44E5AB-2C9D-44CE-82F1-3F952A2842AA}</b:Guid>
    <b:Title>Secure Cloud Computing</b:Title>
    <b:Year>2014</b:Year>
    <b:Publisher>Springer New York</b:Publisher>
    <b:Author>
      <b:Author>
        <b:NameList>
          <b:Person>
            <b:Last>Jajodia</b:Last>
            <b:First>S.</b:First>
          </b:Person>
          <b:Person>
            <b:Last>Kant</b:Last>
            <b:First>K.</b:First>
          </b:Person>
          <b:Person>
            <b:Last>Samarati</b:Last>
            <b:First>P.</b:First>
          </b:Person>
          <b:Person>
            <b:Last>Singhal</b:Last>
            <b:First>A.</b:First>
          </b:Person>
          <b:Person>
            <b:Last>Swarup</b:Last>
            <b:First>V.</b:First>
          </b:Person>
          <b:Person>
            <b:Last>Wang</b:Last>
            <b:First>C.</b:First>
          </b:Person>
        </b:NameList>
      </b:Author>
    </b:Author>
    <b:RefOrder>54</b:RefOrder>
  </b:Source>
  <b:Source>
    <b:Tag>ON2</b:Tag>
    <b:SourceType>InternetSite</b:SourceType>
    <b:Guid>{771EC79B-0364-4AFA-9E92-AF1AD8CAD30E}</b:Guid>
    <b:Title>Do Customer-Managed Data Encryption Keys Work With Sync and Share?</b:Title>
    <b:ProductionCompany>TechTarget</b:ProductionCompany>
    <b:YearAccessed>2016</b:YearAccessed>
    <b:MonthAccessed>8</b:MonthAccessed>
    <b:DayAccessed>8</b:DayAccessed>
    <b:URL>http://searchcloudstorage.techtarget.com/answer/How-do-customer-managed-data-encryption-keys-work-with-sync-and-share</b:URL>
    <b:Author>
      <b:Author>
        <b:NameList>
          <b:Person>
            <b:Last>McClure</b:Last>
            <b:First>T.</b:First>
          </b:Person>
        </b:NameList>
      </b:Author>
    </b:Author>
    <b:RefOrder>55</b:RefOrder>
  </b:Source>
  <b:Source>
    <b:Tag>QR5</b:Tag>
    <b:SourceType>ConferenceProceedings</b:SourceType>
    <b:Guid>{3F8F3ECA-4A87-497B-8250-6D6EC780B83D}</b:Guid>
    <b:Title>QR Code Security: A Survey of Attacks and Challenges for Usable Security</b:Title>
    <b:Year>2014</b:Year>
    <b:ConferenceName>Human Aspects of Information Security, Privacy, and Trust</b:ConferenceName>
    <b:City>Heraklion, Crete, Greece</b:City>
    <b:Author>
      <b:Author>
        <b:NameList>
          <b:Person>
            <b:Last>Krombholz</b:Last>
            <b:First>K.</b:First>
          </b:Person>
          <b:Person>
            <b:Last>Fruhwirt</b:Last>
            <b:First>P.</b:First>
          </b:Person>
          <b:Person>
            <b:Last>Kieseberg</b:Last>
            <b:First>P.</b:First>
          </b:Person>
          <b:Person>
            <b:Last>Kapsalis</b:Last>
            <b:First>I.</b:First>
          </b:Person>
          <b:Person>
            <b:Last>Huber</b:Last>
            <b:First>M.</b:First>
          </b:Person>
          <b:Person>
            <b:Last>Weippl</b:Last>
            <b:First>E.</b:First>
          </b:Person>
        </b:NameList>
      </b:Author>
    </b:Author>
    <b:RefOrder>56</b:RefOrder>
  </b:Source>
  <b:Source>
    <b:Tag>Hash02</b:Tag>
    <b:SourceType>ConferenceProceedings</b:SourceType>
    <b:Guid>{8D271C06-6CE7-4229-98E5-38C3C0445432}</b:Guid>
    <b:Title>Cryptographic Hash Functions: Theory and Practice</b:Title>
    <b:Year>2010</b:Year>
    <b:ConferenceName>12th International Conference on Information and Communications Security (ICICS)</b:ConferenceName>
    <b:City>Barcelona, Spain</b:City>
    <b:Author>
      <b:Author>
        <b:NameList>
          <b:Person>
            <b:Last>Soriano</b:Last>
            <b:First>S.</b:First>
          </b:Person>
          <b:Person>
            <b:Last>Qing</b:Last>
            <b:First>S.</b:First>
          </b:Person>
          <b:Person>
            <b:Last>Lopez</b:Last>
            <b:First>J.</b:First>
          </b:Person>
        </b:NameList>
      </b:Author>
    </b:Author>
    <b:RefOrder>57</b:RefOrder>
  </b:Source>
  <b:Source>
    <b:Tag>Hash01</b:Tag>
    <b:SourceType>Book</b:SourceType>
    <b:Guid>{D7CA8066-8BD4-48AD-94C5-9EDE0559BE34}</b:Guid>
    <b:Title>Securing E-Bussiness Applications and Communications</b:Title>
    <b:Year>2001</b:Year>
    <b:City>Boca Raton</b:City>
    <b:Publisher>CRC Press</b:Publisher>
    <b:Author>
      <b:Author>
        <b:NameList>
          <b:Person>
            <b:Last>Held</b:Last>
            <b:First>J.</b:First>
          </b:Person>
          <b:Person>
            <b:Last>Bowers</b:Last>
            <b:First>J.</b:First>
          </b:Person>
        </b:NameList>
      </b:Author>
    </b:Author>
    <b:RefOrder>58</b:RefOrder>
  </b:Source>
  <b:Source>
    <b:Tag>Hash03</b:Tag>
    <b:SourceType>Book</b:SourceType>
    <b:Guid>{05DDDA45-2C65-4496-9E8B-951A0DC0A427}</b:Guid>
    <b:Title>Chaos-Based Cryptography: Theory, Algorithms and Applications</b:Title>
    <b:Year>2011</b:Year>
    <b:City>Verlag Berlin Heidelberg</b:City>
    <b:Publisher>Springer</b:Publisher>
    <b:Author>
      <b:Author>
        <b:NameList>
          <b:Person>
            <b:Last>Xiao</b:Last>
            <b:First>D.</b:First>
          </b:Person>
          <b:Person>
            <b:Last>Liao</b:Last>
            <b:First>X.</b:First>
          </b:Person>
          <b:Person>
            <b:Last>Deng</b:Last>
            <b:First>S.</b:First>
          </b:Person>
        </b:NameList>
      </b:Author>
    </b:Author>
    <b:RefOrder>59</b:RefOrder>
  </b:Source>
  <b:Source>
    <b:Tag>AD3</b:Tag>
    <b:SourceType>Report</b:SourceType>
    <b:Guid>{45011421-B624-4D7A-B8FB-51F006C48B24}</b:Guid>
    <b:Title>Auditing in Cloud Computing</b:Title>
    <b:Year>2010</b:Year>
    <b:Publisher>SAP Research, CEC Belfast</b:Publisher>
    <b:City>UK</b:City>
    <b:Author>
      <b:Author>
        <b:NameList>
          <b:Person>
            <b:Last>Sinclair</b:Last>
            <b:First>J.</b:First>
          </b:Person>
        </b:NameList>
      </b:Author>
    </b:Author>
    <b:RefOrder>60</b:RefOrder>
  </b:Source>
  <b:Source>
    <b:Tag>AD8</b:Tag>
    <b:SourceType>JournalArticle</b:SourceType>
    <b:Guid>{7F62EFDE-30F6-4700-9371-5DA448CF41F3}</b:Guid>
    <b:Title>Remote Data Auditing in Cloud Computing Environments: A Survey, Taxonomy, and Open Issues.</b:Title>
    <b:JournalName>ACM Computing Surveys</b:JournalName>
    <b:Year>2015</b:Year>
    <b:Pages>1-34</b:Pages>
    <b:Volume>47</b:Volume>
    <b:Issue>4</b:Issue>
    <b:Author>
      <b:Author>
        <b:NameList>
          <b:Person>
            <b:Last>Sookhak</b:Last>
            <b:First>M.</b:First>
          </b:Person>
          <b:Person>
            <b:Last>Gani</b:Last>
            <b:First>A.</b:First>
          </b:Person>
          <b:Person>
            <b:Last>Talebian</b:Last>
            <b:First>H.</b:First>
          </b:Person>
          <b:Person>
            <b:Last>Akhunzada</b:Last>
            <b:First>A.</b:First>
          </b:Person>
          <b:Person>
            <b:Last>Khan</b:Last>
            <b:First>S.</b:First>
          </b:Person>
          <b:Person>
            <b:Last>Buyya</b:Last>
            <b:First>R.</b:First>
          </b:Person>
          <b:Person>
            <b:Last>Zomaya</b:Last>
            <b:First>A.</b:First>
          </b:Person>
        </b:NameList>
      </b:Author>
    </b:Author>
    <b:RefOrder>61</b:RefOrder>
  </b:Source>
  <b:Source>
    <b:Tag>AD1</b:Tag>
    <b:SourceType>JournalArticle</b:SourceType>
    <b:Guid>{B16967DD-4D11-4412-A99B-C6E0DA057A30}</b:Guid>
    <b:Title>Data and Infrastructure Security Auditing in Cloud Computing Environments</b:Title>
    <b:Year>2014</b:Year>
    <b:Pages>364-368</b:Pages>
    <b:JournalName>International Journal of Information Management</b:JournalName>
    <b:Author>
      <b:Author>
        <b:NameList>
          <b:Person>
            <b:Last>Rasheed</b:Last>
            <b:First>H.</b:First>
          </b:Person>
        </b:NameList>
      </b:Author>
    </b:Author>
    <b:Volume>34</b:Volume>
    <b:Issue>3</b:Issue>
    <b:RefOrder>62</b:RefOrder>
  </b:Source>
  <b:Source>
    <b:Tag>AD6</b:Tag>
    <b:SourceType>JournalArticle</b:SourceType>
    <b:Guid>{AE66CE00-628F-4176-AFF3-3F864E539738}</b:Guid>
    <b:Title>Data Storage Auditing Service in Cloud Computing: Challenges, Methods and Opportunities</b:Title>
    <b:JournalName>World Wide Web</b:JournalName>
    <b:Year>2012</b:Year>
    <b:Pages>409-428</b:Pages>
    <b:Volume>15</b:Volume>
    <b:Author>
      <b:Author>
        <b:NameList>
          <b:Person>
            <b:Last>Yang</b:Last>
            <b:First>K.</b:First>
          </b:Person>
          <b:Person>
            <b:Last>Jia</b:Last>
            <b:First>X.</b:First>
          </b:Person>
        </b:NameList>
      </b:Author>
    </b:Author>
    <b:Issue>4</b:Issue>
    <b:RefOrder>63</b:RefOrder>
  </b:Source>
  <b:Source>
    <b:Tag>AD023</b:Tag>
    <b:SourceType>JournalArticle</b:SourceType>
    <b:Guid>{B07D6505-6EEA-4F81-A64F-3526ADB67559}</b:Guid>
    <b:Title>A Survey of Two Signature Aggregation Techniques</b:Title>
    <b:JournalName>CryptoBytes</b:JournalName>
    <b:Year>2003</b:Year>
    <b:Pages>1-11</b:Pages>
    <b:Volume>6</b:Volume>
    <b:Issue>2</b:Issue>
    <b:Author>
      <b:Author>
        <b:NameList>
          <b:Person>
            <b:Last>Boneh</b:Last>
            <b:First>D.</b:First>
          </b:Person>
          <b:Person>
            <b:Last>Gentry</b:Last>
            <b:First>C.</b:First>
          </b:Person>
          <b:Person>
            <b:Last>Lynn</b:Last>
            <b:First>B.</b:First>
          </b:Person>
          <b:Person>
            <b:Last>Shacham</b:Last>
            <b:First>H.</b:First>
          </b:Person>
        </b:NameList>
      </b:Author>
    </b:Author>
    <b:RefOrder>64</b:RefOrder>
  </b:Source>
  <b:Source>
    <b:Tag>AG1</b:Tag>
    <b:SourceType>Book</b:SourceType>
    <b:Guid>{DB6B81ED-6F24-4116-9270-46593986C111}</b:Guid>
    <b:Title>An Introduction to Multiagent Systems</b:Title>
    <b:Year>2002</b:Year>
    <b:Publisher>John Wiley &amp; Sons Ltd</b:Publisher>
    <b:Author>
      <b:Author>
        <b:NameList>
          <b:Person>
            <b:Last>Wooldridge</b:Last>
            <b:First>M.</b:First>
          </b:Person>
        </b:NameList>
      </b:Author>
    </b:Author>
    <b:City>Baffin's Ln, Chichester, UK</b:City>
    <b:RefOrder>65</b:RefOrder>
  </b:Source>
  <b:Source>
    <b:Tag>AG2</b:Tag>
    <b:SourceType>BookSection</b:SourceType>
    <b:Guid>{1A27B9C6-1321-4676-B339-07E2966E0B20}</b:Guid>
    <b:Title>Towards Internet Intelligent Services Based on Cloud Computing and Multi-Agents</b:Title>
    <b:Author>
      <b:Author>
        <b:NameList>
          <b:Person>
            <b:Last>Talia</b:Last>
            <b:First>D.</b:First>
          </b:Person>
        </b:NameList>
      </b:Author>
    </b:Author>
    <b:Year>2014</b:Year>
    <b:Publisher>Springer International Publishing</b:Publisher>
    <b:City>Switzerland</b:City>
    <b:Pages>271-283</b:Pages>
    <b:BookTitle>Advances onto the Internet of Things</b:BookTitle>
    <b:RefOrder>66</b:RefOrder>
  </b:Source>
  <b:Source>
    <b:Tag>Ag16</b:Tag>
    <b:SourceType>ConferenceProceedings</b:SourceType>
    <b:Guid>{9D63919A-B44C-46DA-99D1-87B2F1865482}</b:Guid>
    <b:Title>Multi-Agent based Cloud Services</b:Title>
    <b:Year>2012</b:Year>
    <b:ConferenceName>International Conferenece on EGovernance &amp; Cloud Computing Sevices</b:ConferenceName>
    <b:Author>
      <b:Author>
        <b:NameList>
          <b:Person>
            <b:Last>Ashwin</b:Last>
            <b:First>R.</b:First>
          </b:Person>
          <b:Person>
            <b:Last>Dinesh</b:Last>
            <b:First>R C.</b:First>
          </b:Person>
        </b:NameList>
      </b:Author>
    </b:Author>
    <b:City>Tamil Nadu, India</b:City>
    <b:RefOrder>67</b:RefOrder>
  </b:Source>
  <b:Source>
    <b:Tag>HDS1</b:Tag>
    <b:SourceType>JournalArticle</b:SourceType>
    <b:Guid>{89F4255C-BC29-4CD7-833E-14CDC24AB2C3}</b:Guid>
    <b:Title>Digital Signature</b:Title>
    <b:Year>2012</b:Year>
    <b:JournalName>International Jouranl of Engineering and Managment Sciences</b:JournalName>
    <b:Pages>115-118</b:Pages>
    <b:Volume>3</b:Volume>
    <b:Issue>2</b:Issue>
    <b:Author>
      <b:Author>
        <b:NameList>
          <b:Person>
            <b:Last>Priyanka</b:Last>
            <b:First>Y.</b:First>
          </b:Person>
          <b:Person>
            <b:Last>Sindhu</b:Last>
            <b:First>S.</b:First>
          </b:Person>
          <b:Person>
            <b:Last>Vani</b:Last>
            <b:First>T.</b:First>
          </b:Person>
        </b:NameList>
      </b:Author>
    </b:Author>
    <b:RefOrder>68</b:RefOrder>
  </b:Source>
  <b:Source>
    <b:Tag>HDS3</b:Tag>
    <b:SourceType>Report</b:SourceType>
    <b:Guid>{EE9C604A-4DBF-495D-B0EC-78E3C8CDC154}</b:Guid>
    <b:Title>Electronic and Digital Signatures</b:Title>
    <b:Year>2012</b:Year>
    <b:Author>
      <b:Author>
        <b:Corporate>Minnesota State Archives</b:Corporate>
      </b:Author>
    </b:Author>
    <b:Publisher>Minnesota Historical Society</b:Publisher>
    <b:RefOrder>69</b:RefOrder>
  </b:Source>
  <b:Source>
    <b:Tag>HDS12</b:Tag>
    <b:SourceType>Report</b:SourceType>
    <b:Guid>{67810F2A-29E2-4286-85DB-E2E30BE50302}</b:Guid>
    <b:Title>Digital Signatures Deciphered</b:Title>
    <b:Year>2015</b:Year>
    <b:Publisher>Internal Auditor</b:Publisher>
    <b:Author>
      <b:Author>
        <b:NameList>
          <b:Person>
            <b:Last>Hullavarad</b:Last>
            <b:First>S.</b:First>
          </b:Person>
          <b:Person>
            <b:Last>O’Hare</b:Last>
            <b:First>R.</b:First>
          </b:Person>
          <b:Person>
            <b:Last>Roy</b:Last>
            <b:First>A.</b:First>
          </b:Person>
        </b:NameList>
      </b:Author>
    </b:Author>
    <b:RefOrder>70</b:RefOrder>
  </b:Source>
  <b:Source>
    <b:Tag>HDS2</b:Tag>
    <b:SourceType>Report</b:SourceType>
    <b:Guid>{F0739535-084C-4AAC-BF55-06E2ACB6C0C5}</b:Guid>
    <b:Title>Demystifying DSS: The Digital Signature Standard</b:Title>
    <b:Year>2003</b:Year>
    <b:Publisher>SANS Institute</b:Publisher>
    <b:Author>
      <b:Author>
        <b:NameList>
          <b:Person>
            <b:Last>Brehove</b:Last>
            <b:First>R.</b:First>
          </b:Person>
        </b:NameList>
      </b:Author>
    </b:Author>
    <b:RefOrder>71</b:RefOrder>
  </b:Source>
  <b:Source>
    <b:Tag>HDS10</b:Tag>
    <b:SourceType>Book</b:SourceType>
    <b:Guid>{261EF0F8-D476-469D-B40D-10D3A7DD540B}</b:Guid>
    <b:Title>Handbook of Applied Cryptography</b:Title>
    <b:Year>2001</b:Year>
    <b:City>Boca Raton</b:City>
    <b:Publisher>CRC Press</b:Publisher>
    <b:Author>
      <b:Author>
        <b:NameList>
          <b:Person>
            <b:Last>Menezes</b:Last>
            <b:First>A.</b:First>
          </b:Person>
          <b:Person>
            <b:Last>Oorschot</b:Last>
            <b:First>P.</b:First>
          </b:Person>
          <b:Person>
            <b:Last>Vanstone</b:Last>
            <b:First>S.</b:First>
          </b:Person>
        </b:NameList>
      </b:Author>
    </b:Author>
    <b:RefOrder>72</b:RefOrder>
  </b:Source>
  <b:Source>
    <b:Tag>HDS19</b:Tag>
    <b:SourceType>ConferenceProceedings</b:SourceType>
    <b:Guid>{FA1A9160-97BE-4563-BB47-5E19F2239D05}</b:Guid>
    <b:Title>Survey on the Key Management for Securing the Cloud</b:Title>
    <b:Year>2015</b:Year>
    <b:City>VIT University, Chennai, India</b:City>
    <b:ConferenceName>2nd International Symposium on Big Data and Cloud Computing (ISBCC’15)</b:ConferenceName>
    <b:Author>
      <b:Author>
        <b:NameList>
          <b:Person>
            <b:Last>Pradeep</b:Last>
            <b:First>K.</b:First>
          </b:Person>
          <b:Person>
            <b:Last>Vijayakumarb</b:Last>
            <b:First>V.</b:First>
          </b:Person>
        </b:NameList>
      </b:Author>
    </b:Author>
    <b:Pages>115-121</b:Pages>
    <b:RefOrder>73</b:RefOrder>
  </b:Source>
  <b:Source>
    <b:Tag>HDS6</b:Tag>
    <b:SourceType>Book</b:SourceType>
    <b:Guid>{AB4CA8E6-8163-4638-9811-2B5ECC3FBE74}</b:Guid>
    <b:Title>Digital Signatures</b:Title>
    <b:Year>2010</b:Year>
    <b:City>New York Dordrecht Heidelberg London</b:City>
    <b:Publisher>Springer</b:Publisher>
    <b:Author>
      <b:Author>
        <b:NameList>
          <b:Person>
            <b:Last>Katz</b:Last>
            <b:First>J.</b:First>
          </b:Person>
        </b:NameList>
      </b:Author>
    </b:Author>
    <b:RefOrder>74</b:RefOrder>
  </b:Source>
  <b:Source>
    <b:Tag>DS09</b:Tag>
    <b:SourceType>Book</b:SourceType>
    <b:Guid>{3B9568D8-729E-410C-B007-80EB472234D8}</b:Guid>
    <b:Title>The Hash Function BLAKE</b:Title>
    <b:Year>2014</b:Year>
    <b:City>Berlin Heidelberg</b:City>
    <b:Publisher>Springer</b:Publisher>
    <b:Author>
      <b:Author>
        <b:NameList>
          <b:Person>
            <b:Last>Aumasson</b:Last>
            <b:First>J.</b:First>
          </b:Person>
          <b:Person>
            <b:Last>Meier</b:Last>
            <b:First>W.</b:First>
          </b:Person>
          <b:Person>
            <b:Last>Phan</b:Last>
            <b:First>R.</b:First>
          </b:Person>
          <b:Person>
            <b:Last>Henzen</b:Last>
            <b:First>L.</b:First>
          </b:Person>
        </b:NameList>
      </b:Author>
    </b:Author>
    <b:RefOrder>75</b:RefOrder>
  </b:Source>
  <b:Source>
    <b:Tag>HDS17</b:Tag>
    <b:SourceType>Report</b:SourceType>
    <b:Guid>{D339C438-7F89-4D92-8FB4-B16144A6D6A3}</b:Guid>
    <b:Title>A Practical Deployment Strategy for Digital Signatures and Seals in Fully Electronic AEC Processes</b:Title>
    <b:Year>2012</b:Year>
    <b:Publisher>Fiatech</b:Publisher>
    <b:RefOrder>76</b:RefOrder>
  </b:Source>
  <b:Source>
    <b:Tag>HDS8</b:Tag>
    <b:SourceType>JournalArticle</b:SourceType>
    <b:Guid>{98E50928-A320-4BED-88AC-C952374E787C}</b:Guid>
    <b:Title>Digital Signatures and Electronic Records</b:Title>
    <b:Year>2005</b:Year>
    <b:Publisher>Expertisecentrum DAVID vzw</b:Publisher>
    <b:Author>
      <b:Author>
        <b:NameList>
          <b:Person>
            <b:Last>Boudrez</b:Last>
            <b:First>F.</b:First>
          </b:Person>
        </b:NameList>
      </b:Author>
    </b:Author>
    <b:JournalName>International Journal on Recorded Information</b:JournalName>
    <b:Pages>179-193</b:Pages>
    <b:Volume>7</b:Volume>
    <b:Issue>2</b:Issue>
    <b:RefOrder>77</b:RefOrder>
  </b:Source>
  <b:Source>
    <b:Tag>HDS13</b:Tag>
    <b:SourceType>BookSection</b:SourceType>
    <b:Guid>{6E17DCF5-F643-4CCB-AF3A-4AA043A629C7}</b:Guid>
    <b:Title>History of Digital Signature Schemes</b:Title>
    <b:Year>2005</b:Year>
    <b:Publisher>Springer Berlin Heidelberg</b:Publisher>
    <b:BookTitle>Digital Signature Schemes</b:BookTitle>
    <b:Pages>11-32</b:Pages>
    <b:Author>
      <b:Author>
        <b:NameList>
          <b:Person>
            <b:Last>Pfitzmann</b:Last>
            <b:First>B.</b:First>
          </b:Person>
        </b:NameList>
      </b:Author>
    </b:Author>
    <b:RefOrder>78</b:RefOrder>
  </b:Source>
  <b:Source>
    <b:Tag>DE3</b:Tag>
    <b:SourceType>Report</b:SourceType>
    <b:Guid>{86657194-35CB-4B24-9DD7-86B88C8206FC}</b:Guid>
    <b:Title>Fully Homomorphic Encryption Scheme with Symmetric Keys</b:Title>
    <b:Year>2013</b:Year>
    <b:Publisher>Master of Technology</b:Publisher>
    <b:Author>
      <b:Author>
        <b:NameList>
          <b:Person>
            <b:Last>Sharma</b:Last>
            <b:First>I.</b:First>
          </b:Person>
        </b:NameList>
      </b:Author>
    </b:Author>
    <b:City>Rajasthan Technical University</b:City>
    <b:RefOrder>79</b:RefOrder>
  </b:Source>
  <b:Source>
    <b:Tag>DE9</b:Tag>
    <b:SourceType>ConferenceProceedings</b:SourceType>
    <b:Guid>{C9669FC8-3A15-4F32-892D-86ABBC567965}</b:Guid>
    <b:Title>Homomorphic Encryption Method Applied to Cloud Computing</b:Title>
    <b:Year>2012</b:Year>
    <b:JournalName>Network Security and Systems 2012 National Days of</b:JournalName>
    <b:Pages>86-89</b:Pages>
    <b:Author>
      <b:Author>
        <b:NameList>
          <b:Person>
            <b:Last>Tebaa</b:Last>
            <b:First>M.</b:First>
          </b:Person>
          <b:Person>
            <b:Last>El Hajji</b:Last>
            <b:First>S.</b:First>
          </b:Person>
          <b:Person>
            <b:Last>El Ghazi</b:Last>
            <b:First>A.</b:First>
          </b:Person>
        </b:NameList>
      </b:Author>
    </b:Author>
    <b:ConferenceName>Proceedings of the World Congress on Engineering </b:ConferenceName>
    <b:City>London, UK</b:City>
    <b:RefOrder>80</b:RefOrder>
  </b:Source>
  <b:Source>
    <b:Tag>DE27</b:Tag>
    <b:SourceType>InternetSite</b:SourceType>
    <b:Guid>{BF704B91-0043-48EF-869C-227045E6A332}</b:Guid>
    <b:Title>Making Cloud Computing more Secure Homomorphic Encryption</b:Title>
    <b:Year>2011</b:Year>
    <b:ProductionCompany>MIT Technology Review</b:ProductionCompany>
    <b:URL>http://www2.technologyreview.com/articule/423683/homomorphic-encryption</b:URL>
    <b:Author>
      <b:Author>
        <b:NameList>
          <b:Person>
            <b:Last>Naone</b:Last>
            <b:First>E.</b:First>
          </b:Person>
        </b:NameList>
      </b:Author>
    </b:Author>
    <b:RefOrder>81</b:RefOrder>
  </b:Source>
  <b:Source>
    <b:Tag>DE17</b:Tag>
    <b:SourceType>ConferenceProceedings</b:SourceType>
    <b:Guid>{BA38E21A-0D4C-491D-A87A-AC9B5D0A9408}</b:Guid>
    <b:Title>Cryptography Challenges for Computational Privacy in Public Clouds</b:Title>
    <b:Year>2013</b:Year>
    <b:Author>
      <b:Author>
        <b:NameList>
          <b:Person>
            <b:Last>Sashank</b:Last>
            <b:First>D.</b:First>
          </b:Person>
        </b:NameList>
      </b:Author>
    </b:Author>
    <b:ConferenceName>Cloud Computing in Emerging Markets (CCEM), 2013 IEEE International Conference</b:ConferenceName>
    <b:City>Bangalore</b:City>
    <b:RefOrder>82</b:RefOrder>
  </b:Source>
  <b:Source>
    <b:Tag>DE43</b:Tag>
    <b:SourceType>Report</b:SourceType>
    <b:Guid>{FD394466-C9A7-4DCE-B34C-5B3CD0E7C8A9}</b:Guid>
    <b:Title>Computing on Encrypted Data</b:Title>
    <b:Year>2013</b:Year>
    <b:Author>
      <b:Author>
        <b:NameList>
          <b:Person>
            <b:Last>Vaikuntanathan</b:Last>
            <b:First>V.</b:First>
          </b:Person>
        </b:NameList>
      </b:Author>
    </b:Author>
    <b:Publisher>MIT Electrical Engineering &amp; Computer Science (EECS)</b:Publisher>
    <b:City>Lecture</b:City>
    <b:RefOrder>83</b:RefOrder>
  </b:Source>
  <b:Source>
    <b:Tag>DE2</b:Tag>
    <b:SourceType>Report</b:SourceType>
    <b:Guid>{102CB310-7E5E-46F1-85FF-A55FD7D3C8E3}</b:Guid>
    <b:Title>Improving the Efficiency of Homomorphic Encryption Schemes</b:Title>
    <b:Year>2013</b:Year>
    <b:Author>
      <b:Author>
        <b:NameList>
          <b:Person>
            <b:Last>Hu</b:Last>
            <b:First>Y.</b:First>
          </b:Person>
        </b:NameList>
      </b:Author>
    </b:Author>
    <b:Publisher>PhD</b:Publisher>
    <b:City>Worcester Polytechnic Institute.</b:City>
    <b:RefOrder>84</b:RefOrder>
  </b:Source>
  <b:Source>
    <b:Tag>DE13</b:Tag>
    <b:SourceType>Report</b:SourceType>
    <b:Guid>{74EBC3B1-68BC-4C2E-AD30-0D461FCF5CA9}</b:Guid>
    <b:Title>Homomorphic Encryption: Theory &amp; Application</b:Title>
    <b:Publisher>National Institute of Science &amp; Technology</b:Publisher>
    <b:City>Odisha</b:City>
    <b:Author>
      <b:Author>
        <b:NameList>
          <b:Person>
            <b:Last>Sen</b:Last>
            <b:First>J.</b:First>
          </b:Person>
        </b:NameList>
      </b:Author>
    </b:Author>
    <b:Year>2013</b:Year>
    <b:RefOrder>85</b:RefOrder>
  </b:Source>
  <b:Source>
    <b:Tag>DE48</b:Tag>
    <b:SourceType>Book</b:SourceType>
    <b:Guid>{F5B6EA50-823E-4BBE-A1A9-75E9BDC83BDD}</b:Guid>
    <b:Title>Homomorphic Encryption and Applications</b:Title>
    <b:Year>2014</b:Year>
    <b:Publisher>Springer International Publishing</b:Publisher>
    <b:Author>
      <b:Author>
        <b:NameList>
          <b:Person>
            <b:Last>Yi</b:Last>
            <b:First>X.</b:First>
          </b:Person>
          <b:Person>
            <b:Last>Paulet</b:Last>
            <b:First>R.</b:First>
          </b:Person>
          <b:Person>
            <b:Last>Bertino</b:Last>
            <b:First>E.</b:First>
          </b:Person>
        </b:NameList>
      </b:Author>
    </b:Author>
    <b:RefOrder>86</b:RefOrder>
  </b:Source>
  <b:Source>
    <b:Tag>DE24</b:Tag>
    <b:SourceType>JournalArticle</b:SourceType>
    <b:Guid>{88A65575-BBBB-41B3-8495-1FC21B22A534}</b:Guid>
    <b:Title>Homomorphic Encryption Schemes and Applications for a Secure Digital World</b:Title>
    <b:Year>2012</b:Year>
    <b:JournalName>Journal of Mobile, Embedded and Distributed Systems</b:JournalName>
    <b:Pages>224-232</b:Pages>
    <b:Volume>4</b:Volume>
    <b:Issue>4</b:Issue>
    <b:Author>
      <b:Author>
        <b:NameList>
          <b:Person>
            <b:Last>Maimut</b:Last>
            <b:First>D.</b:First>
          </b:Person>
          <b:Person>
            <b:Last>Patrascu</b:Last>
            <b:First>A.</b:First>
          </b:Person>
          <b:Person>
            <b:Last>SIMION</b:Last>
            <b:First>E.</b:First>
          </b:Person>
        </b:NameList>
      </b:Author>
    </b:Author>
    <b:RefOrder>87</b:RefOrder>
  </b:Source>
  <b:Source>
    <b:Tag>Jai12</b:Tag>
    <b:SourceType>JournalArticle</b:SourceType>
    <b:Guid>{7B2C474F-E3CE-4CA1-BCF5-143BD67B1286}</b:Guid>
    <b:Title>Implementation and Analysis of Homomorphic Encryption Schemes</b:Title>
    <b:JournalName>International Journal on Cryptography and Information Security</b:JournalName>
    <b:Year>2012</b:Year>
    <b:Pages>28-44</b:Pages>
    <b:Volume>2</b:Volume>
    <b:Issue>2</b:Issue>
    <b:Author>
      <b:Author>
        <b:NameList>
          <b:Person>
            <b:Last>Jain</b:Last>
            <b:First>N.</b:First>
          </b:Person>
          <b:Person>
            <b:Last>Pal</b:Last>
            <b:First>S.</b:First>
          </b:Person>
          <b:Person>
            <b:Last>Upadhyay</b:Last>
            <b:First>D.</b:First>
          </b:Person>
        </b:NameList>
      </b:Author>
    </b:Author>
    <b:RefOrder>88</b:RefOrder>
  </b:Source>
  <b:Source>
    <b:Tag>Moh13</b:Tag>
    <b:SourceType>Report</b:SourceType>
    <b:Guid>{9D79BFA6-395F-442E-A711-EC14EA79532E}</b:Guid>
    <b:Title>Secure Data Storage on the Cloud using Homomorphic Encryption</b:Title>
    <b:Year>2013</b:Year>
    <b:City>National Institute of Technology Rourkela, India</b:City>
    <b:Publisher>Master of Technology in Computer Science and Engineering</b:Publisher>
    <b:Author>
      <b:Author>
        <b:NameList>
          <b:Person>
            <b:Last>Mohanty</b:Last>
            <b:First>M.</b:First>
          </b:Person>
        </b:NameList>
      </b:Author>
    </b:Author>
    <b:RefOrder>89</b:RefOrder>
  </b:Source>
  <b:Source>
    <b:Tag>DE44</b:Tag>
    <b:SourceType>ConferenceProceedings</b:SourceType>
    <b:Guid>{79C8A136-3BAF-4210-ABAD-D14836307019}</b:Guid>
    <b:Title>A Generalisation, a Simplification and some Applications of Paillier’s Probabilistic Public-Key System</b:Title>
    <b:Year>2000</b:Year>
    <b:Publisher>Basic Research in Computer Science</b:Publisher>
    <b:Author>
      <b:Author>
        <b:NameList>
          <b:Person>
            <b:Last>Damgard</b:Last>
            <b:First>I.</b:First>
          </b:Person>
          <b:Person>
            <b:Last>Jurik</b:Last>
            <b:First>M.</b:First>
          </b:Person>
        </b:NameList>
      </b:Author>
    </b:Author>
    <b:City>London, UK</b:City>
    <b:ConferenceName>Proceedings of the 4th International Workshop on Practice and Theory in Public Key Cryptography: Public Key Cryptography</b:ConferenceName>
    <b:RefOrder>90</b:RefOrder>
  </b:Source>
  <b:Source>
    <b:Tag>DE46</b:Tag>
    <b:SourceType>Report</b:SourceType>
    <b:Guid>{FB12A751-DF39-42D0-8C79-19387868452F}</b:Guid>
    <b:Title>An Efficient Semantically Secure Elliptic Curve Cryptosystem Based on KMOV</b:Title>
    <b:Author>
      <b:Author>
        <b:NameList>
          <b:Person>
            <b:Last>Galindo</b:Last>
            <b:First>D.</b:First>
          </b:Person>
          <b:Person>
            <b:Last>Martin</b:Last>
            <b:First>S.</b:First>
          </b:Person>
          <b:Person>
            <b:Last>Morillo</b:Last>
            <b:First>P.</b:First>
          </b:Person>
          <b:Person>
            <b:Last>Villar</b:Last>
            <b:First>J.</b:First>
          </b:Person>
        </b:NameList>
      </b:Author>
    </b:Author>
    <b:Year>2002</b:Year>
    <b:RefOrder>91</b:RefOrder>
  </b:Source>
  <b:Source>
    <b:Tag>DE8</b:Tag>
    <b:SourceType>ConferenceProceedings</b:SourceType>
    <b:Guid>{B1E97C7E-AAF2-42EA-8A49-ABDA44C270C7}</b:Guid>
    <b:Title>A Algorithm of Fully Homomorphic Encryption</b:Title>
    <b:Year>2012</b:Year>
    <b:ConferenceName>9th International Conference on Fuzzy Systems and Knowledge Discovery (FSKD 2012)</b:ConferenceName>
    <b:Author>
      <b:Author>
        <b:NameList>
          <b:Person>
            <b:Last>Xiang</b:Last>
            <b:First>G.</b:First>
          </b:Person>
          <b:Person>
            <b:Last>Yu</b:Last>
            <b:First>B.</b:First>
          </b:Person>
          <b:Person>
            <b:Last>Zhu</b:Last>
            <b:First>P.</b:First>
          </b:Person>
        </b:NameList>
      </b:Author>
    </b:Author>
    <b:City>Chongging, Sichuan, China</b:City>
    <b:RefOrder>92</b:RefOrder>
  </b:Source>
  <b:Source>
    <b:Tag>DE11</b:Tag>
    <b:SourceType>Report</b:SourceType>
    <b:Guid>{83235646-20D0-40E1-9DB6-8DA4CFD4199C}</b:Guid>
    <b:Title>A Fully Homomorphic Scheme</b:Title>
    <b:Year>2009</b:Year>
    <b:Author>
      <b:Author>
        <b:NameList>
          <b:Person>
            <b:Last>Gentry</b:Last>
            <b:First>C.</b:First>
          </b:Person>
        </b:NameList>
      </b:Author>
    </b:Author>
    <b:Publisher>PhD</b:Publisher>
    <b:City>Stanford University</b:City>
    <b:RefOrder>93</b:RefOrder>
  </b:Source>
  <b:Source>
    <b:Tag>PC56</b:Tag>
    <b:SourceType>JournalArticle</b:SourceType>
    <b:Guid>{FBD7E18A-88CA-4A01-9D75-9805F71C54F1}</b:Guid>
    <b:Title>Cloud Computing Security: The Scientific Challenge, and a Survey of Solutions</b:Title>
    <b:Year>2013</b:Year>
    <b:Pages>2263-2268</b:Pages>
    <b:JournalName>The Journal of Systems and Software</b:JournalName>
    <b:Volume>86</b:Volume>
    <b:Author>
      <b:Author>
        <b:NameList>
          <b:Person>
            <b:Last>Ryan</b:Last>
            <b:First>M.</b:First>
          </b:Person>
        </b:NameList>
      </b:Author>
    </b:Author>
    <b:Issue>9</b:Issue>
    <b:RefOrder>94</b:RefOrder>
  </b:Source>
  <b:Source>
    <b:Tag>QR1</b:Tag>
    <b:SourceType>Report</b:SourceType>
    <b:Guid>{7A8671FA-B39E-4DA4-9110-9A311D91EABB}</b:Guid>
    <b:Author>
      <b:Author>
        <b:Corporate>DENSO</b:Corporate>
      </b:Author>
    </b:Author>
    <b:Title>QR Code Essentials</b:Title>
    <b:Year>2011</b:Year>
    <b:Publisher>DENSO</b:Publisher>
    <b:RefOrder>95</b:RefOrder>
  </b:Source>
  <b:Source>
    <b:Tag>QR2</b:Tag>
    <b:SourceType>JournalArticle</b:SourceType>
    <b:Guid>{2BF79CC3-2885-45C4-993D-93491734D468}</b:Guid>
    <b:Title>A Survey on QR Codes: in context of Research and Application</b:Title>
    <b:Year>2014</b:Year>
    <b:JournalName>International Journal of Emerging Technology and Advanced Engineering</b:JournalName>
    <b:Pages>258-262</b:Pages>
    <b:Volume>4</b:Volume>
    <b:Issue>3</b:Issue>
    <b:Author>
      <b:Author>
        <b:NameList>
          <b:Person>
            <b:Last>Pandya</b:Last>
            <b:First>K.</b:First>
          </b:Person>
          <b:Person>
            <b:Last>Galiyawala</b:Last>
            <b:First>H.</b:First>
          </b:Person>
        </b:NameList>
      </b:Author>
    </b:Author>
    <b:RefOrder>96</b:RefOrder>
  </b:Source>
  <b:Source>
    <b:Tag>QR3</b:Tag>
    <b:SourceType>JournalArticle</b:SourceType>
    <b:Guid>{41D60389-523E-4B1B-A7BF-797757116882}</b:Guid>
    <b:Title>A Review on 1D &amp; 2D Barcode with QR Code Basic Structure and Characteristics</b:Title>
    <b:JournalName>International Journal of Futuristic Trends in Engineering and Technology</b:JournalName>
    <b:Year>2014</b:Year>
    <b:Pages>4-7</b:Pages>
    <b:Volume>4</b:Volume>
    <b:Issue>1</b:Issue>
    <b:Author>
      <b:Author>
        <b:NameList>
          <b:Person>
            <b:Last>Rinkalkumar</b:Last>
            <b:First>R.</b:First>
          </b:Person>
        </b:NameList>
      </b:Author>
    </b:Author>
    <b:RefOrder>97</b:RefOrder>
  </b:Source>
  <b:Source>
    <b:Tag>QR4</b:Tag>
    <b:SourceType>Report</b:SourceType>
    <b:Guid>{2FA6591D-5409-48B2-ABC3-876E733590B2}</b:Guid>
    <b:Title>Security of QR Codes</b:Title>
    <b:Year>2013</b:Year>
    <b:Publisher>Master in Security and Mobile Computing</b:Publisher>
    <b:Author>
      <b:Author>
        <b:NameList>
          <b:Person>
            <b:Last>Kapsalis</b:Last>
            <b:First>I.</b:First>
          </b:Person>
        </b:NameList>
      </b:Author>
    </b:Author>
    <b:City>Norwegian University of Science and Technology</b:City>
    <b:RefOrder>98</b:RefOrder>
  </b:Source>
  <b:Source>
    <b:Tag>DS31</b:Tag>
    <b:SourceType>JournalArticle</b:SourceType>
    <b:Guid>{C38AEDA7-62C2-4EBF-BF10-A6EEFF993333}</b:Guid>
    <b:Title>MuR-DPA: Top-Down Levelled Multi-Replica Merkle Hash Tree Based Secure Public Auditing for Dynamic Big Data Storage on Cloud</b:Title>
    <b:Year>2015</b:Year>
    <b:Pages>2609-2622</b:Pages>
    <b:JournalName>IEEE TRANSACTIONS ON COMPUTERS</b:JournalName>
    <b:Volume>64</b:Volume>
    <b:Issue>9</b:Issue>
    <b:Author>
      <b:Author>
        <b:NameList>
          <b:Person>
            <b:Last>Chang</b:Last>
            <b:First>L.</b:First>
          </b:Person>
          <b:Person>
            <b:Last>Rajiv</b:Last>
            <b:First>R.</b:First>
          </b:Person>
          <b:Person>
            <b:Last>Chi</b:Last>
            <b:First>Y.</b:First>
          </b:Person>
          <b:Person>
            <b:Last>Xuyun</b:Last>
            <b:First>Z.</b:First>
          </b:Person>
          <b:Person>
            <b:Last>Lizhe</b:Last>
            <b:First>W.</b:First>
          </b:Person>
          <b:Person>
            <b:Last>Jinjun</b:Last>
            <b:First>C.</b:First>
          </b:Person>
        </b:NameList>
      </b:Author>
    </b:Author>
    <b:RefOrder>101</b:RefOrder>
  </b:Source>
  <b:Source>
    <b:Tag>DS29</b:Tag>
    <b:SourceType>JournalArticle</b:SourceType>
    <b:Guid>{57CF2C1A-394B-4FE1-9F8C-8DB95BAC7D5B}</b:Guid>
    <b:Author>
      <b:Author>
        <b:NameList>
          <b:Person>
            <b:Last>Yu</b:Last>
            <b:First>Yong</b:First>
          </b:Person>
          <b:Person>
            <b:Last>Au</b:Last>
            <b:First>Man</b:First>
            <b:Middle>Ho</b:Middle>
          </b:Person>
          <b:Person>
            <b:Last>Mu</b:Last>
            <b:First>Yi</b:First>
          </b:Person>
          <b:Person>
            <b:Last>Tang</b:Last>
            <b:First>Shaohua</b:First>
          </b:Person>
          <b:Person>
            <b:Last>Ren</b:Last>
            <b:First>Jian</b:First>
          </b:Person>
          <b:Person>
            <b:Last>Susilo</b:Last>
            <b:First>Willy</b:First>
          </b:Person>
          <b:Person>
            <b:Last>Dong</b:Last>
            <b:First>Liju</b:First>
          </b:Person>
        </b:NameList>
      </b:Author>
    </b:Author>
    <b:Title>Enhanced Privacy of a Remote Data Integrity-Checking Protocol for Secure Cloud Storage</b:Title>
    <b:JournalName>International Journal of Information Security</b:JournalName>
    <b:Year>2015</b:Year>
    <b:Pages>307-318</b:Pages>
    <b:Volume>14</b:Volume>
    <b:Issue>4</b:Issue>
    <b:RefOrder>102</b:RefOrder>
  </b:Source>
  <b:Source>
    <b:Tag>AD09</b:Tag>
    <b:SourceType>Report</b:SourceType>
    <b:Guid>{121CFC7A-B5C6-4E51-B194-A2AE4464089D}</b:Guid>
    <b:Title>Efficient Integrity Verification of Replicated Data in Cloud</b:Title>
    <b:Year>2013</b:Year>
    <b:Publisher>Master of Science in Computer Science</b:Publisher>
    <b:Author>
      <b:Author>
        <b:NameList>
          <b:Person>
            <b:Last>Mukundan</b:Last>
            <b:First>R.</b:First>
          </b:Person>
        </b:NameList>
      </b:Author>
    </b:Author>
    <b:City>Massouri University of Science and Technology</b:City>
    <b:RefOrder>103</b:RefOrder>
  </b:Source>
  <b:Source>
    <b:Tag>DS23</b:Tag>
    <b:SourceType>ConferenceProceedings</b:SourceType>
    <b:Guid>{D816802E-B503-49F1-8CC2-5A630DA9AA38}</b:Guid>
    <b:Title>Provable Data Possession at Untrusted Stores</b:Title>
    <b:Year>2007</b:Year>
    <b:Pages>598-610</b:Pages>
    <b:Author>
      <b:Author>
        <b:NameList>
          <b:Person>
            <b:Last>Ateniese</b:Last>
            <b:First>Giuseppe</b:First>
          </b:Person>
          <b:Person>
            <b:Last>Burns</b:Last>
            <b:First>Randal</b:First>
          </b:Person>
          <b:Person>
            <b:Last>Curtmola</b:Last>
            <b:First>Reza</b:First>
          </b:Person>
          <b:Person>
            <b:Last>Herring</b:Last>
            <b:First>Joseph</b:First>
          </b:Person>
          <b:Person>
            <b:Last>Kissner</b:Last>
            <b:First>Lea</b:First>
          </b:Person>
          <b:Person>
            <b:Last>Peterson</b:Last>
            <b:First>Zachary</b:First>
          </b:Person>
          <b:Person>
            <b:Last>Song</b:Last>
            <b:First>Dawn</b:First>
          </b:Person>
        </b:NameList>
      </b:Author>
    </b:Author>
    <b:ConferenceName>ACM Conf. Computer and Comm. Security  (CCS ’07)</b:ConferenceName>
    <b:City> Alexandria, Virginia</b:City>
    <b:RefOrder>104</b:RefOrder>
  </b:Source>
  <b:Source>
    <b:Tag>DS24</b:Tag>
    <b:SourceType>JournalArticle</b:SourceType>
    <b:Guid>{5200A289-A955-4916-BB37-3F6AF70C1CB3}</b:Guid>
    <b:Title>Data Integrity Proof Techniques in Cloud Storage</b:Title>
    <b:Author>
      <b:Author>
        <b:NameList>
          <b:Person>
            <b:Last>Khalkar</b:Last>
            <b:Middle>G.</b:Middle>
            <b:First>Rohini</b:First>
          </b:Person>
          <b:Person>
            <b:Last>Patil</b:Last>
            <b:Middle>H.</b:Middle>
            <b:First>S.</b:First>
          </b:Person>
        </b:NameList>
      </b:Author>
    </b:Author>
    <b:JournalName>International Journal of Computer Engineering &amp; Technology</b:JournalName>
    <b:Year>2013</b:Year>
    <b:Pages>454-458</b:Pages>
    <b:Volume>4</b:Volume>
    <b:Issue>2</b:Issue>
    <b:RefOrder>105</b:RefOrder>
  </b:Source>
  <b:Source>
    <b:Tag>DS25</b:Tag>
    <b:SourceType>ConferenceProceedings</b:SourceType>
    <b:Guid>{F0615C2C-1E62-4B30-A180-DDB7322F8276}</b:Guid>
    <b:Author>
      <b:Author>
        <b:NameList>
          <b:Person>
            <b:Last>Ateniese</b:Last>
            <b:First>Giuseppe</b:First>
          </b:Person>
          <b:Person>
            <b:Last>Pietro</b:Last>
            <b:First>Roberto,</b:First>
            <b:Middle>D.</b:Middle>
          </b:Person>
          <b:Person>
            <b:Last>Mancini</b:Last>
            <b:First>Luigi,</b:First>
            <b:Middle>V.</b:Middle>
          </b:Person>
          <b:Person>
            <b:Last>Tsudik</b:Last>
            <b:First>Gene</b:First>
          </b:Person>
        </b:NameList>
      </b:Author>
    </b:Author>
    <b:Title>Scalable and Efficient Provable Data Possession</b:Title>
    <b:Year>2008</b:Year>
    <b:ConferenceName>Proceedings of the 4th International Conference on Security and Privacy in Communication Netowrks</b:ConferenceName>
    <b:City>Istanbul, Turkey</b:City>
    <b:RefOrder>106</b:RefOrder>
  </b:Source>
  <b:Source>
    <b:Tag>DS34</b:Tag>
    <b:SourceType>JournalArticle</b:SourceType>
    <b:Guid>{B156AD5F-3A6E-4C07-ABAC-5B3F09F8950B}</b:Guid>
    <b:Title>Enabling Public Auditability and Data Dynamics for Storage Security in Cloud Computing</b:Title>
    <b:Year>2011</b:Year>
    <b:Author>
      <b:Author>
        <b:NameList>
          <b:Person>
            <b:Last>Wang</b:Last>
            <b:First>Q.</b:First>
          </b:Person>
          <b:Person>
            <b:Last>Wang</b:Last>
            <b:First>C.</b:First>
          </b:Person>
          <b:Person>
            <b:Last>Ren</b:Last>
            <b:First>K.</b:First>
          </b:Person>
          <b:Person>
            <b:Last>Lou</b:Last>
            <b:First>W.</b:First>
          </b:Person>
          <b:Person>
            <b:Last>Li</b:Last>
            <b:First>J.</b:First>
          </b:Person>
        </b:NameList>
      </b:Author>
    </b:Author>
    <b:JournalName>IEEE Transactions on Parallel and Distributed Systems</b:JournalName>
    <b:Pages>847-859</b:Pages>
    <b:Volume>22</b:Volume>
    <b:Issue>5</b:Issue>
    <b:RefOrder>107</b:RefOrder>
  </b:Source>
  <b:Source>
    <b:Tag>Cur08</b:Tag>
    <b:SourceType>ConferenceProceedings</b:SourceType>
    <b:Guid>{BF8251C9-F335-458B-96D3-A1F5C1570758}</b:Guid>
    <b:Title>MR-PDP: Multiple-replica Provable Data Possession</b:Title>
    <b:Year>2008</b:Year>
    <b:ConferenceName>International Conference on Distributed Computing Systems</b:ConferenceName>
    <b:Author>
      <b:Author>
        <b:NameList>
          <b:Person>
            <b:Last>Curtmola</b:Last>
            <b:First>R.</b:First>
          </b:Person>
          <b:Person>
            <b:Last>Khan</b:Last>
            <b:First>O.</b:First>
          </b:Person>
          <b:Person>
            <b:Last>Burns</b:Last>
            <b:First>R.</b:First>
          </b:Person>
          <b:Person>
            <b:Last>Ateniese</b:Last>
            <b:First>G.</b:First>
          </b:Person>
        </b:NameList>
      </b:Author>
    </b:Author>
    <b:City>Beijing, China</b:City>
    <b:RefOrder>108</b:RefOrder>
  </b:Source>
  <b:Source>
    <b:Tag>AD7</b:Tag>
    <b:SourceType>JournalArticle</b:SourceType>
    <b:Guid>{224D6F7C-6853-45E9-A950-0EF144C602C2}</b:Guid>
    <b:Title>Efficient Integrity Verification of Replicated Data in Cloud Using Homomorphic Encryption</b:Title>
    <b:JournalName>Distributed and Parallel Databases</b:JournalName>
    <b:Year>2014</b:Year>
    <b:Pages>507–534</b:Pages>
    <b:Volume>32</b:Volume>
    <b:Author>
      <b:Author>
        <b:NameList>
          <b:Person>
            <b:Last>Mukundan</b:Last>
            <b:First>R.</b:First>
          </b:Person>
          <b:Person>
            <b:Last>Madria</b:Last>
            <b:First>S.</b:First>
          </b:Person>
          <b:Person>
            <b:Last>Linderman</b:Last>
            <b:First>M.</b:First>
          </b:Person>
        </b:NameList>
      </b:Author>
    </b:Author>
    <b:Issue>4</b:Issue>
    <b:RefOrder>109</b:RefOrder>
  </b:Source>
  <b:Source>
    <b:Tag>DS26</b:Tag>
    <b:SourceType>ConferenceProceedings</b:SourceType>
    <b:Guid>{4171AF12-C04C-4F47-BC17-24B320DDB346}</b:Guid>
    <b:Title>Dynamic Provable Data Possession</b:Title>
    <b:Year>2009</b:Year>
    <b:ConferenceName>Proceedings of the 16th ACM conference on Computer and Communications Security</b:ConferenceName>
    <b:Author>
      <b:Author>
        <b:NameList>
          <b:Person>
            <b:Last>Erway</b:Last>
            <b:Middle>Chris</b:Middle>
            <b:First>C.</b:First>
          </b:Person>
          <b:Person>
            <b:Last>Kupcu</b:Last>
            <b:First>Alptekin</b:First>
          </b:Person>
          <b:Person>
            <b:Last>Papamanthou</b:Last>
            <b:First>Charalampos</b:First>
          </b:Person>
          <b:Person>
            <b:Last>Tamassia</b:Last>
            <b:First>Roberto</b:First>
          </b:Person>
        </b:NameList>
      </b:Author>
    </b:Author>
    <b:City>Chicago, IL, USA</b:City>
    <b:RefOrder>110</b:RefOrder>
  </b:Source>
  <b:Source>
    <b:Tag>DS27</b:Tag>
    <b:SourceType>ConferenceProceedings</b:SourceType>
    <b:Guid>{24AA1714-ECDF-4D86-9236-1DBA913AA79A}</b:Guid>
    <b:Title>Compact Proofs of Retrievability</b:Title>
    <b:Year>2008</b:Year>
    <b:ConferenceName>14th International Conference on the Theory and Application of Cryptology and Information Security</b:ConferenceName>
    <b:Author>
      <b:Author>
        <b:NameList>
          <b:Person>
            <b:Last>Shacham</b:Last>
            <b:First>H.</b:First>
          </b:Person>
          <b:Person>
            <b:Last>Waters</b:Last>
            <b:First>B.</b:First>
          </b:Person>
        </b:NameList>
      </b:Author>
    </b:Author>
    <b:City>Melbourne, Australia</b:City>
    <b:RefOrder>111</b:RefOrder>
  </b:Source>
  <b:Source>
    <b:Tag>Dan04</b:Tag>
    <b:SourceType>JournalArticle</b:SourceType>
    <b:Guid>{6F395BF7-3D1E-41CD-BA8C-CC941E60AFE4}</b:Guid>
    <b:Title>Short Signatures from the Weil Pairing</b:Title>
    <b:Year>2004</b:Year>
    <b:Author>
      <b:Author>
        <b:NameList>
          <b:Person>
            <b:Last>Boneh</b:Last>
            <b:First>Dan</b:First>
          </b:Person>
          <b:Person>
            <b:Last>Lynn</b:Last>
            <b:First>Ben</b:First>
          </b:Person>
          <b:Person>
            <b:Last>Shacham</b:Last>
            <b:First>Hovav</b:First>
          </b:Person>
        </b:NameList>
      </b:Author>
    </b:Author>
    <b:JournalName>Journal of Cryptology</b:JournalName>
    <b:Pages>297-391</b:Pages>
    <b:Volume>17</b:Volume>
    <b:Issue>4</b:Issue>
    <b:RefOrder>112</b:RefOrder>
  </b:Source>
  <b:Source>
    <b:Tag>AG12</b:Tag>
    <b:SourceType>ConferenceProceedings</b:SourceType>
    <b:Guid>{303618F7-A4D5-44F8-8AF2-7C205B2973D7}</b:Guid>
    <b:Title>Proofs of Retrievability: Theory and Implementation</b:Title>
    <b:Year>2009</b:Year>
    <b:City>New York</b:City>
    <b:ConferenceName>CCSW '09 Proceedings of the 2009 ACM workshop on Cloud Computing Security</b:ConferenceName>
    <b:Author>
      <b:Author>
        <b:NameList>
          <b:Person>
            <b:Last>Bowers</b:Last>
            <b:First>K.</b:First>
          </b:Person>
          <b:Person>
            <b:Last>Juels</b:Last>
            <b:First>A.</b:First>
          </b:Person>
          <b:Person>
            <b:Last>Oprea</b:Last>
            <b:First>A.</b:First>
          </b:Person>
        </b:NameList>
      </b:Author>
    </b:Author>
    <b:RefOrder>113</b:RefOrder>
  </b:Source>
  <b:Source>
    <b:Tag>AG9</b:Tag>
    <b:SourceType>JournalArticle</b:SourceType>
    <b:Guid>{3732D9E6-754E-4F6B-B2AE-3D022547BBD5}</b:Guid>
    <b:Title>Data Integrity of Cloud Data Storages (CDSs) in Cloud</b:Title>
    <b:Year>2013</b:Year>
    <b:JournalName>International Journal of Advanced Research in Computer Science and Software Engineering</b:JournalName>
    <b:Pages>588-592</b:Pages>
    <b:Volume>3</b:Volume>
    <b:Issue>3</b:Issue>
    <b:Author>
      <b:Author>
        <b:NameList>
          <b:Person>
            <b:Last>Rawat</b:Last>
            <b:First>S.</b:First>
          </b:Person>
          <b:Person>
            <b:Last>Chowdhary</b:Last>
            <b:First>R.</b:First>
          </b:Person>
          <b:Person>
            <b:Last>Bansal</b:Last>
            <b:First>A.</b:First>
          </b:Person>
        </b:NameList>
      </b:Author>
    </b:Author>
    <b:RefOrder>114</b:RefOrder>
  </b:Source>
  <b:Source>
    <b:Tag>AG13</b:Tag>
    <b:SourceType>ConferenceProceedings</b:SourceType>
    <b:Guid>{59D9701C-B06E-4704-8AB1-D758C2ED34EE}</b:Guid>
    <b:Title>HAIL: A High-Availability and Integrity Layer for Cloud Storage</b:Title>
    <b:Year>2009</b:Year>
    <b:ConferenceName>CCS '09 Proceedings of the 16th ACM Conference on Computer and Communications Security</b:ConferenceName>
    <b:City>New York</b:City>
    <b:Author>
      <b:Author>
        <b:NameList>
          <b:Person>
            <b:Last>Bowers</b:Last>
            <b:First>K.</b:First>
          </b:Person>
          <b:Person>
            <b:Last>Juels</b:Last>
            <b:First>A.</b:First>
          </b:Person>
          <b:Person>
            <b:Last>Oprea</b:Last>
            <b:First>A.</b:First>
          </b:Person>
        </b:NameList>
      </b:Author>
    </b:Author>
    <b:RefOrder>115</b:RefOrder>
  </b:Source>
  <b:Source>
    <b:Tag>DS28</b:Tag>
    <b:SourceType>BookSection</b:SourceType>
    <b:Guid>{D932C1C8-9FFE-48DE-B653-DC7D3DCBCC89}</b:Guid>
    <b:Title>Remote Integrity Checking</b:Title>
    <b:Author>
      <b:Author>
        <b:NameList>
          <b:Person>
            <b:Last>Deswarte</b:Last>
            <b:First>Yves</b:First>
          </b:Person>
          <b:Person>
            <b:Last>Quisquater</b:Last>
            <b:First>Jean-Jacques</b:First>
          </b:Person>
          <b:Person>
            <b:Last>Saïdane</b:Last>
            <b:First>Ayda</b:First>
          </b:Person>
        </b:NameList>
      </b:Author>
    </b:Author>
    <b:Year>2003</b:Year>
    <b:Publisher>Springer</b:Publisher>
    <b:City> Lausanne, Switzerland</b:City>
    <b:Pages>1-11</b:Pages>
    <b:BookTitle>Integrity and Internal Control in Information Systems VI</b:BookTitle>
    <b:RefOrder>116</b:RefOrder>
  </b:Source>
  <b:Source>
    <b:Tag>DS7</b:Tag>
    <b:SourceType>JournalArticle</b:SourceType>
    <b:Guid>{EB9631C2-30FC-4047-9535-B0D8CB0985CD}</b:Guid>
    <b:Title>Data Integrity in Cloud Computing Security</b:Title>
    <b:Year>2013</b:Year>
    <b:JournalName>Journal of Theoretical and Applied Information Technology</b:JournalName>
    <b:Pages>571-581</b:Pages>
    <b:Volume>58</b:Volume>
    <b:Issue>3</b:Issue>
    <b:Author>
      <b:Author>
        <b:NameList>
          <b:Person>
            <b:Last>Al-Saiyd</b:Last>
            <b:Middle>A.</b:Middle>
            <b:First>Nedhal</b:First>
          </b:Person>
          <b:Person>
            <b:Last>Sail</b:Last>
            <b:First>Nada</b:First>
          </b:Person>
        </b:NameList>
      </b:Author>
    </b:Author>
    <b:RefOrder>117</b:RefOrder>
  </b:Source>
  <b:Source>
    <b:Tag>Ger03</b:Tag>
    <b:SourceType>ConferenceProceedings</b:SourceType>
    <b:Guid>{32CA49AF-5C03-4996-B70A-27591FCAB38C}</b:Guid>
    <b:Title>Establishing Trust in Distributed Storage Providers</b:Title>
    <b:Year>2003</b:Year>
    <b:Author>
      <b:Author>
        <b:NameList>
          <b:Person>
            <b:Last>Caronni</b:Last>
            <b:First>Germano</b:First>
          </b:Person>
          <b:Person>
            <b:Last>Waldvogel</b:Last>
            <b:First>Marcel</b:First>
          </b:Person>
        </b:NameList>
      </b:Author>
    </b:Author>
    <b:ConferenceName>IEEE P2P Conference</b:ConferenceName>
    <b:City>Linkoping</b:City>
    <b:RefOrder>118</b:RefOrder>
  </b:Source>
  <b:Source>
    <b:Tag>DS3</b:Tag>
    <b:SourceType>JournalArticle</b:SourceType>
    <b:Guid>{51C75C53-BE28-4E9D-ADF5-AECF39E2B8A0}</b:Guid>
    <b:Title>Efficient Integrity Checking Technique for Securing Client Data in Cloud Computing</b:Title>
    <b:JournalName>International Journal of Electrical &amp; Computer Sciences</b:JournalName>
    <b:Year>2011</b:Year>
    <b:Pages>41-45</b:Pages>
    <b:Volume>11</b:Volume>
    <b:Issue>5</b:Issue>
    <b:Author>
      <b:Author>
        <b:NameList>
          <b:Person>
            <b:Last>Attas</b:Last>
            <b:First>Dalia</b:First>
          </b:Person>
          <b:Person>
            <b:Last>Batrafi</b:Last>
            <b:First>Omar</b:First>
          </b:Person>
        </b:NameList>
      </b:Author>
    </b:Author>
    <b:RefOrder>119</b:RefOrder>
  </b:Source>
  <b:Source>
    <b:Tag>DS5</b:Tag>
    <b:SourceType>JournalArticle</b:SourceType>
    <b:Guid>{A0E3A923-96F6-4D8D-80B4-90D98731817D}</b:Guid>
    <b:Title>Framework for User Authenticity and Access Control Security over a Cloud</b:Title>
    <b:Year>2014</b:Year>
    <b:JournalName>International Journal on Computer Science and Engineering</b:JournalName>
    <b:Pages>138-141</b:Pages>
    <b:Volume>6</b:Volume>
    <b:Issue>4</b:Issue>
    <b:Author>
      <b:Author>
        <b:NameList>
          <b:Person>
            <b:Last>Wadhwa</b:Last>
            <b:First>A.</b:First>
          </b:Person>
          <b:Person>
            <b:Last>Gupta</b:Last>
            <b:First>V.</b:First>
          </b:Person>
        </b:NameList>
      </b:Author>
    </b:Author>
    <b:RefOrder>120</b:RefOrder>
  </b:Source>
  <b:Source>
    <b:Tag>Ag15</b:Tag>
    <b:SourceType>ConferenceProceedings</b:SourceType>
    <b:Guid>{EA852CEF-0752-41BD-827A-5B3B239A6E79}</b:Guid>
    <b:Title>CloudZone: Towards An Integrity Layer of Cloud Data Storage Based On Multi Agent System Architecture</b:Title>
    <b:Year>2011</b:Year>
    <b:ConferenceName>Open Systems (ICOS), 2011 IEEE Conference</b:ConferenceName>
    <b:City>Langkawi</b:City>
    <b:Author>
      <b:Author>
        <b:NameList>
          <b:Person>
            <b:Last>Talib</b:Last>
            <b:First>A.</b:First>
          </b:Person>
          <b:Person>
            <b:Last>Atan</b:Last>
            <b:First>R.</b:First>
          </b:Person>
          <b:Person>
            <b:Last>Abdullah</b:Last>
            <b:First>R.</b:First>
          </b:Person>
          <b:Person>
            <b:Last>Azrifah</b:Last>
            <b:First>M.</b:First>
          </b:Person>
        </b:NameList>
      </b:Author>
    </b:Author>
    <b:RefOrder>121</b:RefOrder>
  </b:Source>
  <b:Source>
    <b:Tag>DE49</b:Tag>
    <b:SourceType>Report</b:SourceType>
    <b:Guid>{173EB039-2307-4179-A956-A252A4820044}</b:Guid>
    <b:Title>Homomorphic Tallying with Paillier Cryptosystem</b:Title>
    <b:Year>2009</b:Year>
    <b:City>Rapperswil-Jona</b:City>
    <b:Author>
      <b:Author>
        <b:NameList>
          <b:Person>
            <b:Last>Choinyambuu</b:Last>
            <b:First>S.</b:First>
          </b:Person>
        </b:NameList>
      </b:Author>
    </b:Author>
    <b:Publisher>University of Applied Sciences Rapperswil (HSR)</b:Publisher>
    <b:RefOrder>122</b:RefOrder>
  </b:Source>
  <b:Source>
    <b:Tag>DE50</b:Tag>
    <b:SourceType>BookSection</b:SourceType>
    <b:Guid>{6BF3AB4F-52F0-49D8-AD2A-F322ADC2E314}</b:Guid>
    <b:Title>Encryption Performance Improvements of the Paillier Cryptosystem</b:Title>
    <b:Year>2015</b:Year>
    <b:Author>
      <b:Author>
        <b:NameList>
          <b:Person>
            <b:Last>Jost</b:Last>
            <b:First>C.</b:First>
          </b:Person>
          <b:Person>
            <b:Last>Lam</b:Last>
            <b:First>H.</b:First>
          </b:Person>
          <b:Person>
            <b:Last>Maximov</b:Last>
            <b:First>A.</b:First>
          </b:Person>
          <b:Person>
            <b:Last>Smeets</b:Last>
            <b:First>B.</b:First>
          </b:Person>
        </b:NameList>
      </b:Author>
    </b:Author>
    <b:BookTitle>International Association for Cryptologic Research (IACR)</b:BookTitle>
    <b:Pages>864</b:Pages>
    <b:RefOrder>123</b:RefOrder>
  </b:Source>
  <b:Source>
    <b:Tag>Sal16</b:Tag>
    <b:SourceType>JournalArticle</b:SourceType>
    <b:Guid>{9A3DA766-308D-40B7-8E86-F86AA7490040}</b:Guid>
    <b:Title>Data Security Using Cryptography and Steganography Techniques</b:Title>
    <b:Year>2016</b:Year>
    <b:JournalName> International Journal of Advanced Computer Science and Applications</b:JournalName>
    <b:Pages>390-397</b:Pages>
    <b:Volume>7</b:Volume>
    <b:Issue>6</b:Issue>
    <b:Author>
      <b:Author>
        <b:NameList>
          <b:Person>
            <b:Last>Saleh</b:Last>
            <b:First>M.</b:First>
          </b:Person>
          <b:Person>
            <b:Last>Aly</b:Last>
            <b:First>A.</b:First>
          </b:Person>
          <b:Person>
            <b:Last>Omara</b:Last>
            <b:First>F.</b:First>
          </b:Person>
        </b:NameList>
      </b:Author>
    </b:Author>
    <b:RefOrder>100</b:RefOrder>
  </b:Source>
  <b:Source>
    <b:Tag>Hat11</b:Tag>
    <b:SourceType>Report</b:SourceType>
    <b:Guid>{F3281E9F-BE8B-4A9A-8356-580611FF5006}</b:Guid>
    <b:Title>Hiding Information in Images</b:Title>
    <b:Year>2011</b:Year>
    <b:Publisher>Graduation Project</b:Publisher>
    <b:City>The British University in Egypt</b:City>
    <b:Author>
      <b:Author>
        <b:NameList>
          <b:Person>
            <b:Last>Hathout</b:Last>
            <b:First>B.</b:First>
          </b:Person>
          <b:Person>
            <b:Last>Ghoniemy</b:Last>
            <b:First>S.</b:First>
          </b:Person>
        </b:NameList>
      </b:Author>
    </b:Author>
    <b:RefOrder>99</b:RefOrder>
  </b:Source>
</b:Sources>
</file>

<file path=customXml/itemProps1.xml><?xml version="1.0" encoding="utf-8"?>
<ds:datastoreItem xmlns:ds="http://schemas.openxmlformats.org/officeDocument/2006/customXml" ds:itemID="{96407D3C-748C-4A38-9639-D7F73D4AC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MSc_Final-Thesis_Template</Template>
  <TotalTime>0</TotalTime>
  <Pages>6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Ghadeer.Mobasher</dc:creator>
  <cp:keywords/>
  <dc:description/>
  <cp:lastModifiedBy>Ghadeer.Mobasher</cp:lastModifiedBy>
  <cp:revision>2</cp:revision>
  <cp:lastPrinted>2017-03-12T12:06:00Z</cp:lastPrinted>
  <dcterms:created xsi:type="dcterms:W3CDTF">2019-02-24T09:55:00Z</dcterms:created>
  <dcterms:modified xsi:type="dcterms:W3CDTF">2019-02-24T09:55:00Z</dcterms:modified>
</cp:coreProperties>
</file>